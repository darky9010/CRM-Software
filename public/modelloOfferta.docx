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65191B" w:rsidRPr="000205B6" w14:paraId="5356DF81" w14:textId="77777777" w:rsidTr="00656C08">
        <w:trPr>
          <w:trHeight w:val="2268"/>
        </w:trPr>
        <w:tc>
          <w:tcPr>
            <w:tcW w:w="5670" w:type="dxa"/>
            <w:vAlign w:val="center"/>
          </w:tcPr>
          <w:p w14:paraId="1BD28A35" w14:textId="77777777" w:rsidR="0065191B" w:rsidRDefault="0065191B" w:rsidP="00656C08">
            <w:pPr>
              <w:spacing w:after="0"/>
            </w:pPr>
            <w:r>
              <w:t>${titolo}</w:t>
            </w:r>
          </w:p>
          <w:p w14:paraId="770CC9A6" w14:textId="77777777" w:rsidR="0065191B" w:rsidRDefault="0065191B" w:rsidP="00656C08">
            <w:pPr>
              <w:spacing w:after="0"/>
            </w:pPr>
            <w:r>
              <w:t>${nome} ${cognome}</w:t>
            </w:r>
          </w:p>
          <w:p w14:paraId="40A0E090" w14:textId="77777777" w:rsidR="0065191B" w:rsidRDefault="0065191B" w:rsidP="00656C08">
            <w:pPr>
              <w:spacing w:after="0"/>
            </w:pPr>
            <w:r>
              <w:t>${indirizzo}</w:t>
            </w:r>
          </w:p>
          <w:p w14:paraId="76D3C681" w14:textId="77777777" w:rsidR="0065191B" w:rsidRPr="000205B6" w:rsidRDefault="0065191B" w:rsidP="00656C08">
            <w:pPr>
              <w:spacing w:after="0"/>
            </w:pPr>
            <w:r>
              <w:t>${cap} ${citta} ${cantone}</w:t>
            </w:r>
          </w:p>
        </w:tc>
        <w:tc>
          <w:tcPr>
            <w:tcW w:w="2897" w:type="dxa"/>
            <w:vAlign w:val="center"/>
          </w:tcPr>
          <w:p w14:paraId="35734D08" w14:textId="77777777" w:rsidR="0065191B" w:rsidRDefault="0065191B" w:rsidP="00656C08">
            <w:pPr>
              <w:spacing w:after="0"/>
            </w:pPr>
            <w:r>
              <w:t>${veicololab}</w:t>
            </w:r>
          </w:p>
          <w:p w14:paraId="235F03A6" w14:textId="77777777" w:rsidR="0065191B" w:rsidRDefault="0065191B" w:rsidP="00656C08">
            <w:pPr>
              <w:spacing w:after="0"/>
            </w:pPr>
            <w:r>
              <w:t>${modellolab}</w:t>
            </w:r>
          </w:p>
          <w:p w14:paraId="0F1BC5AF" w14:textId="77777777" w:rsidR="0065191B" w:rsidRDefault="0065191B" w:rsidP="00656C08">
            <w:pPr>
              <w:spacing w:after="0"/>
            </w:pPr>
            <w:r>
              <w:t>${targalab}</w:t>
            </w:r>
          </w:p>
          <w:p w14:paraId="377B7DE7" w14:textId="77777777" w:rsidR="0065191B" w:rsidRDefault="0065191B" w:rsidP="00656C08">
            <w:pPr>
              <w:spacing w:after="0"/>
            </w:pPr>
            <w:r>
              <w:t>${orelab}</w:t>
            </w:r>
          </w:p>
        </w:tc>
        <w:tc>
          <w:tcPr>
            <w:tcW w:w="1072" w:type="dxa"/>
            <w:vAlign w:val="center"/>
          </w:tcPr>
          <w:p w14:paraId="1799CAA8" w14:textId="77777777" w:rsidR="0065191B" w:rsidRDefault="0065191B" w:rsidP="00656C08">
            <w:pPr>
              <w:spacing w:after="0"/>
              <w:jc w:val="right"/>
            </w:pPr>
            <w:r>
              <w:t>${veicolo}</w:t>
            </w:r>
          </w:p>
          <w:p w14:paraId="02004A4E" w14:textId="77777777" w:rsidR="0065191B" w:rsidRDefault="0065191B" w:rsidP="00656C08">
            <w:pPr>
              <w:spacing w:after="0"/>
              <w:jc w:val="right"/>
            </w:pPr>
            <w:r>
              <w:t>${modello}</w:t>
            </w:r>
          </w:p>
          <w:p w14:paraId="602F3972" w14:textId="77777777" w:rsidR="0065191B" w:rsidRDefault="0065191B" w:rsidP="00656C08">
            <w:pPr>
              <w:spacing w:after="0"/>
              <w:jc w:val="right"/>
            </w:pPr>
            <w:r>
              <w:t>${targa}</w:t>
            </w:r>
          </w:p>
          <w:p w14:paraId="0EBBC394" w14:textId="77777777" w:rsidR="0065191B" w:rsidRDefault="0065191B" w:rsidP="00656C08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544AC43B" w14:textId="77777777" w:rsidR="0065191B" w:rsidRDefault="0065191B" w:rsidP="00656C08">
            <w:pPr>
              <w:spacing w:after="0"/>
            </w:pPr>
          </w:p>
        </w:tc>
      </w:tr>
    </w:tbl>
    <w:p w14:paraId="7C120595" w14:textId="77777777" w:rsidR="0065191B" w:rsidRDefault="0065191B" w:rsidP="0065191B">
      <w:pPr>
        <w:pStyle w:val="Nessunaspaziatura"/>
        <w:tabs>
          <w:tab w:val="left" w:pos="1276"/>
        </w:tabs>
      </w:pPr>
      <w:r>
        <w:t>Vezia</w:t>
      </w:r>
      <w:r>
        <w:tab/>
        <w:t>${data}</w:t>
      </w:r>
    </w:p>
    <w:p w14:paraId="5A6D222F" w14:textId="77777777" w:rsidR="0065191B" w:rsidRDefault="0065191B" w:rsidP="0065191B">
      <w:pPr>
        <w:pStyle w:val="Nessunaspaziatura"/>
      </w:pPr>
    </w:p>
    <w:p w14:paraId="27C5450F" w14:textId="77777777" w:rsidR="0065191B" w:rsidRDefault="0065191B" w:rsidP="0065191B">
      <w:pPr>
        <w:pStyle w:val="Nessunaspaziatura"/>
      </w:pPr>
    </w:p>
    <w:p w14:paraId="1C8FCDB8" w14:textId="55F71E13" w:rsidR="002979DE" w:rsidRPr="0023766A" w:rsidRDefault="0065191B" w:rsidP="0065191B">
      <w:pPr>
        <w:tabs>
          <w:tab w:val="left" w:pos="1276"/>
          <w:tab w:val="right" w:pos="9638"/>
        </w:tabs>
        <w:spacing w:after="0"/>
      </w:pPr>
      <w:r>
        <w:rPr>
          <w:b/>
        </w:rPr>
        <w:t>${tipodoc}</w:t>
      </w:r>
      <w:r>
        <w:rPr>
          <w:b/>
        </w:rPr>
        <w:tab/>
        <w:t>${nomedoc}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${qta}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${prezzo}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${somma}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35D3EE32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$</w:t>
      </w:r>
      <w:r w:rsidR="00CB7726">
        <w:t>{</w:t>
      </w:r>
      <w:r w:rsidR="003A2E26">
        <w:t>totaleivaescl</w:t>
      </w:r>
      <w:r w:rsidR="00CB7726">
        <w:t>}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$</w:t>
      </w:r>
      <w:r w:rsidR="00CB7726">
        <w:t>{iva}%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$</w:t>
      </w:r>
      <w:r w:rsidR="00CB7726">
        <w:t>{</w:t>
      </w:r>
      <w:r w:rsidR="003A2E26">
        <w:t>totaleiva</w:t>
      </w:r>
      <w:r w:rsidR="00CB7726">
        <w:t>}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$</w:t>
      </w:r>
      <w:r w:rsidR="00CB7726">
        <w:rPr>
          <w:b/>
          <w:bCs/>
        </w:rPr>
        <w:t>{</w:t>
      </w:r>
      <w:r w:rsidR="003A2E26">
        <w:rPr>
          <w:b/>
          <w:bCs/>
        </w:rPr>
        <w:t>totaleivaincl</w:t>
      </w:r>
      <w:r w:rsidR="00CB7726">
        <w:rPr>
          <w:b/>
          <w:bCs/>
        </w:rPr>
        <w:t>}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28CEDA2" w:rsidR="0096346E" w:rsidRDefault="00261CBF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>Validità dell’offerta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$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{</w:t>
      </w:r>
      <w:r>
        <w:rPr>
          <w:rFonts w:asciiTheme="majorHAnsi" w:eastAsia="Times New Roman" w:hAnsiTheme="majorHAnsi" w:cs="Arial"/>
          <w:szCs w:val="20"/>
          <w:lang w:val="it-IT" w:eastAsia="it-IT"/>
        </w:rPr>
        <w:t>p</w:t>
      </w:r>
      <w:r w:rsidR="00CB7726">
        <w:rPr>
          <w:rFonts w:asciiTheme="majorHAnsi" w:eastAsia="Times New Roman" w:hAnsiTheme="majorHAnsi" w:cs="Arial"/>
          <w:szCs w:val="20"/>
          <w:lang w:val="it-IT" w:eastAsia="it-IT"/>
        </w:rPr>
        <w:t>_terms}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4F2CCDBE" w14:textId="04DDC5DF" w:rsidR="0096346E" w:rsidRDefault="0096346E" w:rsidP="0096346E">
      <w:pPr>
        <w:tabs>
          <w:tab w:val="left" w:pos="226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96346E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22"/>
        <w:gridCol w:w="1702"/>
        <w:gridCol w:w="1752"/>
      </w:tblGrid>
      <w:tr w:rsidR="00261CBF" w:rsidRPr="00261CBF" w14:paraId="76BA1960" w14:textId="77777777" w:rsidTr="00261CBF">
        <w:trPr>
          <w:trHeight w:val="306"/>
        </w:trPr>
        <w:tc>
          <w:tcPr>
            <w:tcW w:w="6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F6FB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Data e firma per accettazione: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E0A3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A4F5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</w:tr>
      <w:tr w:rsidR="00261CBF" w:rsidRPr="00261CBF" w14:paraId="1BBD047E" w14:textId="77777777" w:rsidTr="00261CBF">
        <w:trPr>
          <w:trHeight w:val="30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77ED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A945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A4AB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FD7A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</w:tr>
      <w:tr w:rsidR="00261CBF" w:rsidRPr="00261CBF" w14:paraId="32E50329" w14:textId="77777777" w:rsidTr="00261CBF">
        <w:trPr>
          <w:trHeight w:val="306"/>
        </w:trPr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2114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Luogo, data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C4CB" w14:textId="77777777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995C" w14:textId="77777777" w:rsidR="00261CBF" w:rsidRPr="00261CBF" w:rsidRDefault="00261CBF" w:rsidP="00261CBF">
            <w:pPr>
              <w:spacing w:after="0"/>
              <w:rPr>
                <w:rFonts w:ascii="Times New Roman" w:eastAsia="Times New Roman" w:hAnsi="Times New Roman" w:cs="Times New Roman"/>
                <w:szCs w:val="20"/>
                <w:lang w:val="it-IT" w:eastAsia="it-IT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0A67" w14:textId="17F3CBB4" w:rsidR="00261CBF" w:rsidRPr="00261CBF" w:rsidRDefault="00261CBF" w:rsidP="00261CBF">
            <w:pPr>
              <w:spacing w:after="0"/>
              <w:rPr>
                <w:rFonts w:eastAsia="Times New Roman" w:cs="Calibri"/>
                <w:color w:val="000000"/>
                <w:szCs w:val="20"/>
                <w:lang w:val="it-IT" w:eastAsia="it-IT"/>
              </w:rPr>
            </w:pP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Timbro,</w:t>
            </w:r>
            <w:r>
              <w:rPr>
                <w:rFonts w:eastAsia="Times New Roman" w:cs="Calibri"/>
                <w:color w:val="000000"/>
                <w:szCs w:val="20"/>
                <w:lang w:val="it-IT" w:eastAsia="it-IT"/>
              </w:rPr>
              <w:t xml:space="preserve"> f</w:t>
            </w:r>
            <w:r w:rsidRPr="00261CBF">
              <w:rPr>
                <w:rFonts w:eastAsia="Times New Roman" w:cs="Calibri"/>
                <w:color w:val="000000"/>
                <w:szCs w:val="20"/>
                <w:lang w:val="it-IT" w:eastAsia="it-IT"/>
              </w:rPr>
              <w:t>irma</w:t>
            </w:r>
          </w:p>
        </w:tc>
      </w:tr>
    </w:tbl>
    <w:p w14:paraId="38C9D19F" w14:textId="4DCC0A8E" w:rsidR="00A100F2" w:rsidRPr="00B7260C" w:rsidRDefault="00A100F2" w:rsidP="00261CBF">
      <w:pPr>
        <w:tabs>
          <w:tab w:val="left" w:pos="226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sectPr w:rsidR="00A100F2" w:rsidRPr="00B7260C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15EF" w14:textId="77777777" w:rsidR="00B94B9E" w:rsidRDefault="00B94B9E" w:rsidP="001374D0">
      <w:pPr>
        <w:spacing w:after="0"/>
      </w:pPr>
      <w:r>
        <w:separator/>
      </w:r>
    </w:p>
  </w:endnote>
  <w:endnote w:type="continuationSeparator" w:id="0">
    <w:p w14:paraId="0CA5A767" w14:textId="77777777" w:rsidR="00B94B9E" w:rsidRDefault="00B94B9E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FEB0" w14:textId="77777777" w:rsidR="00BF53F0" w:rsidRPr="0091770F" w:rsidRDefault="00BF53F0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7BE44F38" w14:textId="77777777" w:rsidR="00BF53F0" w:rsidRPr="0091770F" w:rsidRDefault="00BF53F0" w:rsidP="00546942">
    <w:pPr>
      <w:pStyle w:val="Pidipagina"/>
      <w:tabs>
        <w:tab w:val="clear" w:pos="4819"/>
        <w:tab w:val="clear" w:pos="9638"/>
        <w:tab w:val="right" w:pos="9639"/>
      </w:tabs>
      <w:ind w:right="-1"/>
      <w:rPr>
        <w:color w:val="00B050"/>
        <w:spacing w:val="15"/>
        <w:sz w:val="13"/>
        <w:szCs w:val="13"/>
        <w:lang w:val="it-IT"/>
        <w14:cntxtAlts/>
      </w:rPr>
    </w:pPr>
  </w:p>
  <w:p w14:paraId="00C01AC6" w14:textId="77777777" w:rsidR="00BF53F0" w:rsidRPr="0091770F" w:rsidRDefault="004554F9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  <w:r w:rsidRPr="0091770F">
      <w:rPr>
        <w:rStyle w:val="Collegamentoipertestuale"/>
        <w:color w:val="00B050"/>
        <w:szCs w:val="16"/>
        <w:u w:val="none"/>
      </w:rPr>
      <w:tab/>
    </w:r>
    <w:r w:rsidR="00BF53F0" w:rsidRPr="0091770F">
      <w:rPr>
        <w:rStyle w:val="Collegamentoipertestuale"/>
        <w:color w:val="00B050"/>
        <w:szCs w:val="16"/>
        <w:u w:val="none"/>
      </w:rPr>
      <w:t xml:space="preserve">Pagina </w:t>
    </w:r>
    <w:r w:rsidR="00BF53F0" w:rsidRPr="0091770F">
      <w:rPr>
        <w:rStyle w:val="Collegamentoipertestuale"/>
        <w:color w:val="00B050"/>
        <w:szCs w:val="16"/>
        <w:u w:val="none"/>
      </w:rPr>
      <w:fldChar w:fldCharType="begin"/>
    </w:r>
    <w:r w:rsidR="00BF53F0" w:rsidRPr="0091770F">
      <w:rPr>
        <w:rStyle w:val="Collegamentoipertestuale"/>
        <w:color w:val="00B050"/>
        <w:szCs w:val="16"/>
        <w:u w:val="none"/>
      </w:rPr>
      <w:instrText>PAGE   \* MERGEFORMAT</w:instrText>
    </w:r>
    <w:r w:rsidR="00BF53F0" w:rsidRPr="0091770F">
      <w:rPr>
        <w:rStyle w:val="Collegamentoipertestuale"/>
        <w:color w:val="00B050"/>
        <w:szCs w:val="16"/>
        <w:u w:val="none"/>
      </w:rPr>
      <w:fldChar w:fldCharType="separate"/>
    </w:r>
    <w:r w:rsidR="00BF53F0" w:rsidRPr="0091770F">
      <w:rPr>
        <w:rStyle w:val="Collegamentoipertestuale"/>
        <w:color w:val="00B050"/>
        <w:szCs w:val="16"/>
        <w:u w:val="none"/>
      </w:rPr>
      <w:t>1</w:t>
    </w:r>
    <w:r w:rsidR="00BF53F0" w:rsidRPr="0091770F">
      <w:rPr>
        <w:rStyle w:val="Collegamentoipertestuale"/>
        <w:color w:val="00B050"/>
        <w:szCs w:val="16"/>
        <w:u w:val="non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144C" w14:textId="77777777" w:rsidR="00522B4C" w:rsidRPr="0091770F" w:rsidRDefault="00522B4C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5670"/>
        <w:tab w:val="right" w:pos="7371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500F8A2C" w14:textId="77777777" w:rsidR="00522B4C" w:rsidRPr="0091770F" w:rsidRDefault="00880108" w:rsidP="00E95F35">
    <w:pPr>
      <w:pStyle w:val="Footergrassetto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  <w:u w:val="single"/>
      </w:rPr>
    </w:pPr>
    <w:r w:rsidRPr="0091770F">
      <w:rPr>
        <w:b/>
        <w:color w:val="00B050"/>
        <w:szCs w:val="16"/>
      </w:rPr>
      <w:t xml:space="preserve">MM </w:t>
    </w:r>
    <w:r w:rsidR="003A42A6" w:rsidRPr="0091770F">
      <w:rPr>
        <w:b/>
        <w:color w:val="00B050"/>
        <w:szCs w:val="16"/>
      </w:rPr>
      <w:t>MACCHINE AGRICOLE</w:t>
    </w:r>
    <w:r w:rsidRPr="0091770F">
      <w:rPr>
        <w:b/>
        <w:color w:val="00B050"/>
        <w:szCs w:val="16"/>
      </w:rPr>
      <w:t xml:space="preserve"> SA</w:t>
    </w:r>
    <w:r w:rsidR="00522B4C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 xml:space="preserve">T +41 91 966 </w:t>
    </w:r>
    <w:r w:rsidR="00D357DA" w:rsidRPr="0091770F">
      <w:rPr>
        <w:color w:val="00B050"/>
        <w:szCs w:val="16"/>
      </w:rPr>
      <w:t>16 46</w:t>
    </w:r>
    <w:r w:rsidR="00F16665" w:rsidRPr="0091770F">
      <w:rPr>
        <w:color w:val="00B050"/>
        <w:szCs w:val="16"/>
      </w:rPr>
      <w:tab/>
      <w:t>mail@mm-agricole.ch</w:t>
    </w:r>
    <w:r w:rsidR="00696D86" w:rsidRPr="0091770F">
      <w:rPr>
        <w:color w:val="00B050"/>
        <w:szCs w:val="16"/>
      </w:rPr>
      <w:tab/>
      <w:t>Via</w:t>
    </w:r>
    <w:r w:rsidR="003A42A6" w:rsidRPr="0091770F">
      <w:rPr>
        <w:color w:val="00B050"/>
        <w:szCs w:val="16"/>
      </w:rPr>
      <w:t xml:space="preserve"> ai Lotti</w:t>
    </w:r>
    <w:r w:rsidR="00696D86" w:rsidRPr="0091770F">
      <w:rPr>
        <w:color w:val="00B050"/>
        <w:szCs w:val="16"/>
      </w:rPr>
      <w:t xml:space="preserve"> </w:t>
    </w:r>
    <w:r w:rsidR="003A42A6" w:rsidRPr="0091770F">
      <w:rPr>
        <w:color w:val="00B050"/>
        <w:szCs w:val="16"/>
      </w:rPr>
      <w:t>10</w:t>
    </w:r>
  </w:p>
  <w:p w14:paraId="7F34AAD3" w14:textId="0D8AA07F" w:rsidR="001E204E" w:rsidRPr="0091770F" w:rsidRDefault="0098453F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  <w:r w:rsidRPr="0098453F">
      <w:rPr>
        <w:color w:val="00B050"/>
        <w:szCs w:val="16"/>
        <w:lang w:val="it-CH"/>
      </w:rPr>
      <w:t>CHE-327.019.005</w:t>
    </w:r>
    <w:r w:rsidR="00522B4C" w:rsidRPr="0091770F">
      <w:rPr>
        <w:color w:val="00B050"/>
        <w:szCs w:val="16"/>
      </w:rPr>
      <w:tab/>
    </w:r>
    <w:r w:rsidR="00EF781B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>www.mm-agricole.ch</w:t>
    </w:r>
    <w:r w:rsidR="003A42A6" w:rsidRPr="0091770F">
      <w:rPr>
        <w:color w:val="00B050"/>
        <w:szCs w:val="16"/>
      </w:rPr>
      <w:tab/>
      <w:t>6943 Vezia T</w:t>
    </w:r>
    <w:r w:rsidR="00D357DA" w:rsidRPr="0091770F">
      <w:rPr>
        <w:color w:val="00B050"/>
        <w:szCs w:val="16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5DCD" w14:textId="77777777" w:rsidR="00B94B9E" w:rsidRDefault="00B94B9E" w:rsidP="001374D0">
      <w:pPr>
        <w:spacing w:after="0"/>
      </w:pPr>
      <w:r>
        <w:separator/>
      </w:r>
    </w:p>
  </w:footnote>
  <w:footnote w:type="continuationSeparator" w:id="0">
    <w:p w14:paraId="23A67B39" w14:textId="77777777" w:rsidR="00B94B9E" w:rsidRDefault="00B94B9E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77777777" w:rsidR="00522B4C" w:rsidRDefault="00787C03" w:rsidP="000E1A9E">
    <w:pPr>
      <w:pStyle w:val="Intestazione"/>
      <w:tabs>
        <w:tab w:val="clear" w:pos="4819"/>
        <w:tab w:val="clear" w:pos="9638"/>
        <w:tab w:val="left" w:pos="1391"/>
      </w:tabs>
    </w:pPr>
    <w:r>
      <w:rPr>
        <w:noProof/>
      </w:rPr>
      <w:drawing>
        <wp:inline distT="0" distB="0" distL="0" distR="0" wp14:anchorId="152104D8" wp14:editId="2EC39322">
          <wp:extent cx="2243490" cy="431800"/>
          <wp:effectExtent l="0" t="0" r="4445" b="635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77777777" w:rsidR="00BE6E82" w:rsidRDefault="003A42A6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  <w:r>
      <w:rPr>
        <w:noProof/>
      </w:rPr>
      <w:drawing>
        <wp:inline distT="0" distB="0" distL="0" distR="0" wp14:anchorId="1FF04FD4" wp14:editId="61332EA3">
          <wp:extent cx="2243490" cy="431800"/>
          <wp:effectExtent l="0" t="0" r="4445" b="635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5059">
    <w:abstractNumId w:val="2"/>
  </w:num>
  <w:num w:numId="2" w16cid:durableId="179313319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7552412">
    <w:abstractNumId w:val="1"/>
  </w:num>
  <w:num w:numId="4" w16cid:durableId="100763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6BED"/>
    <w:rsid w:val="000B2D30"/>
    <w:rsid w:val="000D1CC9"/>
    <w:rsid w:val="000E1A9E"/>
    <w:rsid w:val="0010085F"/>
    <w:rsid w:val="0011114A"/>
    <w:rsid w:val="00120BEB"/>
    <w:rsid w:val="00130952"/>
    <w:rsid w:val="001374D0"/>
    <w:rsid w:val="0014178C"/>
    <w:rsid w:val="00150454"/>
    <w:rsid w:val="0016406C"/>
    <w:rsid w:val="00191540"/>
    <w:rsid w:val="0019441F"/>
    <w:rsid w:val="00195808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1CBF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90B4C"/>
    <w:rsid w:val="004A5E47"/>
    <w:rsid w:val="004E10B2"/>
    <w:rsid w:val="004F5824"/>
    <w:rsid w:val="0051455B"/>
    <w:rsid w:val="00522B4C"/>
    <w:rsid w:val="00525359"/>
    <w:rsid w:val="00533518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F1237"/>
    <w:rsid w:val="005F1BF1"/>
    <w:rsid w:val="00623C43"/>
    <w:rsid w:val="0065191B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65A70"/>
    <w:rsid w:val="00766BF7"/>
    <w:rsid w:val="00787C03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7F40"/>
    <w:rsid w:val="0098453F"/>
    <w:rsid w:val="00987670"/>
    <w:rsid w:val="0099019E"/>
    <w:rsid w:val="009B4C25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90A8A"/>
    <w:rsid w:val="00B94B9E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60F5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BB05-8A9A-4B07-85E1-E3D20389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206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55</cp:revision>
  <cp:lastPrinted>2022-02-01T14:40:00Z</cp:lastPrinted>
  <dcterms:created xsi:type="dcterms:W3CDTF">2022-03-07T10:23:00Z</dcterms:created>
  <dcterms:modified xsi:type="dcterms:W3CDTF">2022-08-18T14:48:00Z</dcterms:modified>
</cp:coreProperties>
</file>