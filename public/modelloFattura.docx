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1"/>
        <w:tblW w:w="9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2897"/>
        <w:gridCol w:w="1072"/>
        <w:gridCol w:w="20"/>
      </w:tblGrid>
      <w:tr w:rsidR="007A7D4C" w:rsidRPr="000205B6" w14:paraId="4B1EBB26" w14:textId="026CF180" w:rsidTr="00485A72">
        <w:trPr>
          <w:trHeight w:val="2268"/>
        </w:trPr>
        <w:tc>
          <w:tcPr>
            <w:tcW w:w="5670" w:type="dxa"/>
            <w:vAlign w:val="center"/>
          </w:tcPr>
          <w:p w14:paraId="5834E19B" w14:textId="5E4F98FC" w:rsidR="007A7D4C" w:rsidRDefault="002F10AD" w:rsidP="007A7D4C">
            <w:pPr>
              <w:spacing w:after="0"/>
            </w:pPr>
            <w:r>
              <w:t>$</w:t>
            </w:r>
            <w:r w:rsidR="00CB7726">
              <w:t>{</w:t>
            </w:r>
            <w:r w:rsidR="00D16DF3">
              <w:t>titolo</w:t>
            </w:r>
            <w:r w:rsidR="00CB7726">
              <w:t>}</w:t>
            </w:r>
          </w:p>
          <w:p w14:paraId="7FBFEB25" w14:textId="79050666" w:rsidR="007A7D4C" w:rsidRDefault="005771FC" w:rsidP="007A7D4C">
            <w:pPr>
              <w:spacing w:after="0"/>
            </w:pPr>
            <w:r>
              <w:t>$</w:t>
            </w:r>
            <w:r w:rsidR="00CB7726">
              <w:t>{</w:t>
            </w:r>
            <w:r w:rsidR="00D16DF3">
              <w:t>nome</w:t>
            </w:r>
            <w:r w:rsidR="00780486">
              <w:t>} ${</w:t>
            </w:r>
            <w:r w:rsidR="00D16DF3">
              <w:t>cognome</w:t>
            </w:r>
            <w:r w:rsidR="00CB7726">
              <w:t>}</w:t>
            </w:r>
          </w:p>
          <w:p w14:paraId="5ECB4112" w14:textId="706535AB" w:rsidR="0096346E" w:rsidRDefault="005771FC" w:rsidP="007A7D4C">
            <w:pPr>
              <w:spacing w:after="0"/>
            </w:pPr>
            <w:r>
              <w:t>$</w:t>
            </w:r>
            <w:r w:rsidR="00CB7726">
              <w:t>{</w:t>
            </w:r>
            <w:r w:rsidR="00D16DF3">
              <w:t>indirizzo</w:t>
            </w:r>
            <w:r w:rsidR="00CB7726">
              <w:t>}</w:t>
            </w:r>
          </w:p>
          <w:p w14:paraId="53179793" w14:textId="62EFA2AB" w:rsidR="007A7D4C" w:rsidRPr="000205B6" w:rsidRDefault="005771FC" w:rsidP="007A7D4C">
            <w:pPr>
              <w:spacing w:after="0"/>
            </w:pPr>
            <w:r>
              <w:t>$</w:t>
            </w:r>
            <w:r w:rsidR="00CB7726">
              <w:t>{</w:t>
            </w:r>
            <w:proofErr w:type="spellStart"/>
            <w:r w:rsidR="00D16DF3">
              <w:t>cap</w:t>
            </w:r>
            <w:proofErr w:type="spellEnd"/>
            <w:r w:rsidR="00CB7726">
              <w:t>}</w:t>
            </w:r>
            <w:r w:rsidR="007A7D4C">
              <w:t xml:space="preserve"> </w:t>
            </w:r>
            <w:r>
              <w:t>$</w:t>
            </w:r>
            <w:r w:rsidR="00CB7726">
              <w:t>{</w:t>
            </w:r>
            <w:r w:rsidR="00D16DF3">
              <w:t>citta</w:t>
            </w:r>
            <w:r w:rsidR="00CB7726">
              <w:t>}</w:t>
            </w:r>
            <w:r w:rsidR="007A7D4C">
              <w:t xml:space="preserve"> </w:t>
            </w:r>
            <w:r>
              <w:t>$</w:t>
            </w:r>
            <w:r w:rsidR="00CB7726">
              <w:t>{</w:t>
            </w:r>
            <w:r w:rsidR="00D16DF3">
              <w:t>cantone</w:t>
            </w:r>
            <w:r w:rsidR="00CB7726">
              <w:t>}</w:t>
            </w:r>
          </w:p>
        </w:tc>
        <w:tc>
          <w:tcPr>
            <w:tcW w:w="2897" w:type="dxa"/>
            <w:vAlign w:val="center"/>
          </w:tcPr>
          <w:p w14:paraId="2EC5C991" w14:textId="761F4950" w:rsidR="007A7D4C" w:rsidRDefault="00F65C2F" w:rsidP="007A7D4C">
            <w:pPr>
              <w:spacing w:after="0"/>
            </w:pPr>
            <w:r>
              <w:t>${</w:t>
            </w:r>
            <w:proofErr w:type="spellStart"/>
            <w:r>
              <w:t>veicololab</w:t>
            </w:r>
            <w:proofErr w:type="spellEnd"/>
            <w:r>
              <w:t>}</w:t>
            </w:r>
          </w:p>
          <w:p w14:paraId="0F090EFA" w14:textId="702F58CC" w:rsidR="007A7D4C" w:rsidRDefault="00F65C2F" w:rsidP="007A7D4C">
            <w:pPr>
              <w:spacing w:after="0"/>
            </w:pPr>
            <w:r>
              <w:t>${</w:t>
            </w:r>
            <w:proofErr w:type="spellStart"/>
            <w:r>
              <w:t>modellolab</w:t>
            </w:r>
            <w:proofErr w:type="spellEnd"/>
            <w:r>
              <w:t>}</w:t>
            </w:r>
          </w:p>
          <w:p w14:paraId="2E7E23C3" w14:textId="77777777" w:rsidR="007A7D4C" w:rsidRDefault="00F65C2F" w:rsidP="007A7D4C">
            <w:pPr>
              <w:spacing w:after="0"/>
            </w:pPr>
            <w:r>
              <w:t>${</w:t>
            </w:r>
            <w:proofErr w:type="spellStart"/>
            <w:r>
              <w:t>targalab</w:t>
            </w:r>
            <w:proofErr w:type="spellEnd"/>
            <w:r>
              <w:t>}</w:t>
            </w:r>
          </w:p>
          <w:p w14:paraId="2517AC5F" w14:textId="0FB1B5D9" w:rsidR="00301685" w:rsidRDefault="00301685" w:rsidP="007A7D4C">
            <w:pPr>
              <w:spacing w:after="0"/>
            </w:pPr>
            <w:r>
              <w:t>${</w:t>
            </w:r>
            <w:proofErr w:type="spellStart"/>
            <w:r>
              <w:t>orelab</w:t>
            </w:r>
            <w:proofErr w:type="spellEnd"/>
            <w:r>
              <w:t>}</w:t>
            </w:r>
          </w:p>
        </w:tc>
        <w:tc>
          <w:tcPr>
            <w:tcW w:w="1072" w:type="dxa"/>
            <w:vAlign w:val="center"/>
          </w:tcPr>
          <w:p w14:paraId="52CE8F0A" w14:textId="1E406C77" w:rsidR="007A7D4C" w:rsidRDefault="005771FC" w:rsidP="007A7D4C">
            <w:pPr>
              <w:spacing w:after="0"/>
              <w:jc w:val="right"/>
            </w:pPr>
            <w:r>
              <w:t>$</w:t>
            </w:r>
            <w:r w:rsidR="00CB7726">
              <w:t>{</w:t>
            </w:r>
            <w:r w:rsidR="003A2E26">
              <w:t>veicolo</w:t>
            </w:r>
            <w:r w:rsidR="00CB7726">
              <w:t>}</w:t>
            </w:r>
          </w:p>
          <w:p w14:paraId="325A66F6" w14:textId="288DCBC0" w:rsidR="007A7D4C" w:rsidRDefault="005771FC" w:rsidP="007A7D4C">
            <w:pPr>
              <w:spacing w:after="0"/>
              <w:jc w:val="right"/>
            </w:pPr>
            <w:r>
              <w:t>$</w:t>
            </w:r>
            <w:r w:rsidR="00CB7726">
              <w:t>{</w:t>
            </w:r>
            <w:r w:rsidR="003A2E26">
              <w:t>modello</w:t>
            </w:r>
            <w:r w:rsidR="00CB7726">
              <w:t>}</w:t>
            </w:r>
          </w:p>
          <w:p w14:paraId="67DAE719" w14:textId="77777777" w:rsidR="007A7D4C" w:rsidRDefault="005771FC" w:rsidP="007A7D4C">
            <w:pPr>
              <w:spacing w:after="0"/>
              <w:jc w:val="right"/>
            </w:pPr>
            <w:r>
              <w:t>$</w:t>
            </w:r>
            <w:r w:rsidR="00CB7726">
              <w:t>{</w:t>
            </w:r>
            <w:r w:rsidR="003A2E26">
              <w:t>t</w:t>
            </w:r>
            <w:r w:rsidR="00F06D1F">
              <w:t>a</w:t>
            </w:r>
            <w:r w:rsidR="003A2E26">
              <w:t>rga</w:t>
            </w:r>
            <w:r w:rsidR="00CB7726">
              <w:t>}</w:t>
            </w:r>
          </w:p>
          <w:p w14:paraId="28795A99" w14:textId="17FADB13" w:rsidR="00301685" w:rsidRDefault="00301685" w:rsidP="007A7D4C">
            <w:pPr>
              <w:spacing w:after="0"/>
              <w:jc w:val="right"/>
            </w:pPr>
            <w:r>
              <w:t>${ore}</w:t>
            </w:r>
          </w:p>
        </w:tc>
        <w:tc>
          <w:tcPr>
            <w:tcW w:w="20" w:type="dxa"/>
          </w:tcPr>
          <w:p w14:paraId="529561AC" w14:textId="77777777" w:rsidR="007A7D4C" w:rsidRDefault="007A7D4C" w:rsidP="007A7D4C">
            <w:pPr>
              <w:spacing w:after="0"/>
            </w:pPr>
          </w:p>
        </w:tc>
      </w:tr>
    </w:tbl>
    <w:p w14:paraId="1D394146" w14:textId="4974EBA6" w:rsidR="002979DE" w:rsidRDefault="00CA32F8" w:rsidP="00781DDF">
      <w:pPr>
        <w:pStyle w:val="Nessunaspaziatura"/>
        <w:tabs>
          <w:tab w:val="left" w:pos="1276"/>
        </w:tabs>
      </w:pPr>
      <w:r>
        <w:t>Vezia</w:t>
      </w:r>
      <w:r w:rsidR="00781DDF">
        <w:tab/>
      </w:r>
      <w:r>
        <w:t>${data}</w:t>
      </w:r>
    </w:p>
    <w:p w14:paraId="41991DB5" w14:textId="2A158CB6" w:rsidR="00CA32F8" w:rsidRDefault="00CA32F8" w:rsidP="002979DE">
      <w:pPr>
        <w:pStyle w:val="Nessunaspaziatura"/>
      </w:pPr>
    </w:p>
    <w:p w14:paraId="17C3E16F" w14:textId="77777777" w:rsidR="00CA32F8" w:rsidRDefault="00CA32F8" w:rsidP="002979DE">
      <w:pPr>
        <w:pStyle w:val="Nessunaspaziatura"/>
      </w:pPr>
    </w:p>
    <w:p w14:paraId="1C8FCDB8" w14:textId="41944595" w:rsidR="002979DE" w:rsidRPr="0023766A" w:rsidRDefault="00A10E52" w:rsidP="00781DDF">
      <w:pPr>
        <w:tabs>
          <w:tab w:val="left" w:pos="1276"/>
          <w:tab w:val="right" w:pos="9638"/>
        </w:tabs>
        <w:spacing w:after="0"/>
      </w:pPr>
      <w:r>
        <w:rPr>
          <w:b/>
        </w:rPr>
        <w:t>$</w:t>
      </w:r>
      <w:r w:rsidR="00CB7726">
        <w:rPr>
          <w:b/>
        </w:rPr>
        <w:t>{</w:t>
      </w:r>
      <w:proofErr w:type="spellStart"/>
      <w:r w:rsidR="00781DDF">
        <w:rPr>
          <w:b/>
        </w:rPr>
        <w:t>tipodoc</w:t>
      </w:r>
      <w:proofErr w:type="spellEnd"/>
      <w:r w:rsidR="00CB7726">
        <w:rPr>
          <w:b/>
        </w:rPr>
        <w:t>}</w:t>
      </w:r>
      <w:r w:rsidR="00781DDF">
        <w:rPr>
          <w:b/>
        </w:rPr>
        <w:tab/>
        <w:t>${</w:t>
      </w:r>
      <w:proofErr w:type="spellStart"/>
      <w:r w:rsidR="00781DDF">
        <w:rPr>
          <w:b/>
        </w:rPr>
        <w:t>nomedoc</w:t>
      </w:r>
      <w:proofErr w:type="spellEnd"/>
      <w:r w:rsidR="00781DDF">
        <w:rPr>
          <w:b/>
        </w:rPr>
        <w:t>}</w:t>
      </w:r>
      <w:r w:rsidR="0023766A">
        <w:rPr>
          <w:b/>
        </w:rPr>
        <w:tab/>
      </w:r>
    </w:p>
    <w:p w14:paraId="12BED60D" w14:textId="0EDE08CA" w:rsidR="00CF2F43" w:rsidRDefault="00CF2F43" w:rsidP="002979DE">
      <w:pPr>
        <w:pStyle w:val="Nessunaspaziatura"/>
      </w:pPr>
    </w:p>
    <w:p w14:paraId="7703F04A" w14:textId="77777777" w:rsidR="0023766A" w:rsidRDefault="0023766A" w:rsidP="002979DE">
      <w:pPr>
        <w:pStyle w:val="Nessunaspaziatura"/>
      </w:pPr>
    </w:p>
    <w:tbl>
      <w:tblPr>
        <w:tblStyle w:val="Grigliatabella"/>
        <w:tblW w:w="9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399"/>
        <w:gridCol w:w="851"/>
        <w:gridCol w:w="709"/>
        <w:gridCol w:w="1134"/>
        <w:gridCol w:w="1338"/>
      </w:tblGrid>
      <w:tr w:rsidR="00D931A8" w14:paraId="5DA79444" w14:textId="77777777" w:rsidTr="008C7720">
        <w:tc>
          <w:tcPr>
            <w:tcW w:w="1271" w:type="dxa"/>
          </w:tcPr>
          <w:p w14:paraId="36B2ADA8" w14:textId="120B1C6A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Articolo</w:t>
            </w:r>
          </w:p>
        </w:tc>
        <w:tc>
          <w:tcPr>
            <w:tcW w:w="4399" w:type="dxa"/>
          </w:tcPr>
          <w:p w14:paraId="7FBCC903" w14:textId="05C8D8A0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Descrizione</w:t>
            </w:r>
          </w:p>
        </w:tc>
        <w:tc>
          <w:tcPr>
            <w:tcW w:w="851" w:type="dxa"/>
          </w:tcPr>
          <w:p w14:paraId="08788722" w14:textId="4377F7FA" w:rsidR="00D931A8" w:rsidRDefault="00D931A8" w:rsidP="0099019E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Quantità</w:t>
            </w:r>
          </w:p>
        </w:tc>
        <w:tc>
          <w:tcPr>
            <w:tcW w:w="709" w:type="dxa"/>
          </w:tcPr>
          <w:p w14:paraId="12E4CD64" w14:textId="702A5C88" w:rsidR="00D931A8" w:rsidRDefault="00D931A8" w:rsidP="0099019E">
            <w:pPr>
              <w:pStyle w:val="Nessunaspaziatura"/>
              <w:ind w:left="9"/>
              <w:jc w:val="right"/>
            </w:pPr>
            <w:r w:rsidRPr="00ED0999">
              <w:rPr>
                <w:b/>
                <w:bCs/>
              </w:rPr>
              <w:t>Unità</w:t>
            </w:r>
          </w:p>
        </w:tc>
        <w:tc>
          <w:tcPr>
            <w:tcW w:w="1134" w:type="dxa"/>
          </w:tcPr>
          <w:p w14:paraId="6EA824FB" w14:textId="01BAE954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Prezzo</w:t>
            </w:r>
          </w:p>
        </w:tc>
        <w:tc>
          <w:tcPr>
            <w:tcW w:w="1338" w:type="dxa"/>
          </w:tcPr>
          <w:p w14:paraId="439F9F1A" w14:textId="3FA7908A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Importo CHF</w:t>
            </w:r>
          </w:p>
        </w:tc>
      </w:tr>
      <w:tr w:rsidR="009268E5" w:rsidRPr="00765A70" w14:paraId="2689B223" w14:textId="77777777" w:rsidTr="008C7720">
        <w:tc>
          <w:tcPr>
            <w:tcW w:w="1271" w:type="dxa"/>
          </w:tcPr>
          <w:p w14:paraId="4DC8815C" w14:textId="77777777" w:rsidR="009268E5" w:rsidRDefault="009268E5" w:rsidP="002979DE">
            <w:pPr>
              <w:pStyle w:val="Nessunaspaziatura"/>
            </w:pPr>
          </w:p>
        </w:tc>
        <w:tc>
          <w:tcPr>
            <w:tcW w:w="4399" w:type="dxa"/>
          </w:tcPr>
          <w:p w14:paraId="20178F66" w14:textId="77777777" w:rsidR="009268E5" w:rsidRDefault="009268E5" w:rsidP="002979DE">
            <w:pPr>
              <w:pStyle w:val="Nessunaspaziatura"/>
            </w:pPr>
          </w:p>
        </w:tc>
        <w:tc>
          <w:tcPr>
            <w:tcW w:w="851" w:type="dxa"/>
          </w:tcPr>
          <w:p w14:paraId="42E501E3" w14:textId="77777777" w:rsidR="009268E5" w:rsidRDefault="009268E5" w:rsidP="002979DE">
            <w:pPr>
              <w:pStyle w:val="Nessunaspaziatura"/>
            </w:pPr>
          </w:p>
        </w:tc>
        <w:tc>
          <w:tcPr>
            <w:tcW w:w="709" w:type="dxa"/>
          </w:tcPr>
          <w:p w14:paraId="66864664" w14:textId="77777777" w:rsidR="009268E5" w:rsidRDefault="009268E5" w:rsidP="00F03310">
            <w:pPr>
              <w:pStyle w:val="Nessunaspaziatura"/>
              <w:ind w:left="9"/>
            </w:pPr>
          </w:p>
        </w:tc>
        <w:tc>
          <w:tcPr>
            <w:tcW w:w="1134" w:type="dxa"/>
          </w:tcPr>
          <w:p w14:paraId="48475DDE" w14:textId="77777777" w:rsidR="009268E5" w:rsidRDefault="009268E5" w:rsidP="00F03310">
            <w:pPr>
              <w:pStyle w:val="Nessunaspaziatura"/>
              <w:jc w:val="right"/>
            </w:pPr>
          </w:p>
        </w:tc>
        <w:tc>
          <w:tcPr>
            <w:tcW w:w="1338" w:type="dxa"/>
          </w:tcPr>
          <w:p w14:paraId="74E8EAEE" w14:textId="77777777" w:rsidR="009268E5" w:rsidRDefault="009268E5" w:rsidP="00F03310">
            <w:pPr>
              <w:pStyle w:val="Nessunaspaziatura"/>
              <w:jc w:val="right"/>
            </w:pPr>
          </w:p>
        </w:tc>
      </w:tr>
      <w:tr w:rsidR="00765A70" w:rsidRPr="00765A70" w14:paraId="5DC27DFF" w14:textId="77777777" w:rsidTr="008C7720">
        <w:tc>
          <w:tcPr>
            <w:tcW w:w="1271" w:type="dxa"/>
          </w:tcPr>
          <w:p w14:paraId="3F6A0CE3" w14:textId="2475D2AC" w:rsidR="00765A70" w:rsidRPr="00765A70" w:rsidRDefault="00227C95" w:rsidP="002979DE">
            <w:pPr>
              <w:pStyle w:val="Nessunaspaziatura"/>
            </w:pPr>
            <w:r>
              <w:t>${articolo}</w:t>
            </w:r>
          </w:p>
        </w:tc>
        <w:tc>
          <w:tcPr>
            <w:tcW w:w="4399" w:type="dxa"/>
          </w:tcPr>
          <w:p w14:paraId="627D3FFF" w14:textId="6E2B83ED" w:rsidR="00765A70" w:rsidRPr="00765A70" w:rsidRDefault="00227C95" w:rsidP="002979DE">
            <w:pPr>
              <w:pStyle w:val="Nessunaspaziatura"/>
            </w:pPr>
            <w:r>
              <w:t>${descrizione}</w:t>
            </w:r>
          </w:p>
        </w:tc>
        <w:tc>
          <w:tcPr>
            <w:tcW w:w="851" w:type="dxa"/>
          </w:tcPr>
          <w:p w14:paraId="7A0D0A2D" w14:textId="3DC56607" w:rsidR="00765A70" w:rsidRPr="00765A70" w:rsidRDefault="00227C95" w:rsidP="0099019E">
            <w:pPr>
              <w:pStyle w:val="Nessunaspaziatura"/>
              <w:jc w:val="right"/>
            </w:pPr>
            <w:r>
              <w:t>${</w:t>
            </w:r>
            <w:proofErr w:type="spellStart"/>
            <w:r>
              <w:t>qta</w:t>
            </w:r>
            <w:proofErr w:type="spellEnd"/>
            <w:r>
              <w:t>}</w:t>
            </w:r>
          </w:p>
        </w:tc>
        <w:tc>
          <w:tcPr>
            <w:tcW w:w="709" w:type="dxa"/>
          </w:tcPr>
          <w:p w14:paraId="614C59CE" w14:textId="627F74D6" w:rsidR="00765A70" w:rsidRPr="00765A70" w:rsidRDefault="00227C95" w:rsidP="0099019E">
            <w:pPr>
              <w:pStyle w:val="Nessunaspaziatura"/>
              <w:ind w:left="9"/>
              <w:jc w:val="right"/>
            </w:pPr>
            <w:r>
              <w:t>${unita}</w:t>
            </w:r>
          </w:p>
        </w:tc>
        <w:tc>
          <w:tcPr>
            <w:tcW w:w="1134" w:type="dxa"/>
          </w:tcPr>
          <w:p w14:paraId="491E1E9C" w14:textId="0B1E20B5" w:rsidR="00765A70" w:rsidRPr="00765A70" w:rsidRDefault="00227C95" w:rsidP="00F03310">
            <w:pPr>
              <w:pStyle w:val="Nessunaspaziatura"/>
              <w:jc w:val="right"/>
            </w:pPr>
            <w:r>
              <w:t>${prezzo}</w:t>
            </w:r>
          </w:p>
        </w:tc>
        <w:tc>
          <w:tcPr>
            <w:tcW w:w="1338" w:type="dxa"/>
          </w:tcPr>
          <w:p w14:paraId="23891A4B" w14:textId="7DACEBD1" w:rsidR="00765A70" w:rsidRPr="00765A70" w:rsidRDefault="00227C95" w:rsidP="00F03310">
            <w:pPr>
              <w:pStyle w:val="Nessunaspaziatura"/>
              <w:jc w:val="right"/>
            </w:pPr>
            <w:r>
              <w:t>${somma}</w:t>
            </w:r>
          </w:p>
        </w:tc>
      </w:tr>
    </w:tbl>
    <w:p w14:paraId="4004ADCF" w14:textId="77777777" w:rsidR="00D931A8" w:rsidRDefault="00D931A8" w:rsidP="002979DE">
      <w:pPr>
        <w:pStyle w:val="Nessunaspaziatura"/>
      </w:pPr>
    </w:p>
    <w:p w14:paraId="642B3B9B" w14:textId="208B23E1" w:rsidR="00C4542E" w:rsidRDefault="00C4542E" w:rsidP="00C4542E">
      <w:pPr>
        <w:pStyle w:val="Nessunaspaziatura"/>
      </w:pPr>
    </w:p>
    <w:p w14:paraId="52E6325A" w14:textId="20CFEFB2" w:rsidR="0038759F" w:rsidRDefault="0038759F" w:rsidP="00EE01DD">
      <w:pPr>
        <w:pStyle w:val="Nessunaspaziatura"/>
        <w:tabs>
          <w:tab w:val="left" w:pos="1134"/>
          <w:tab w:val="right" w:pos="5670"/>
          <w:tab w:val="right" w:pos="6804"/>
          <w:tab w:val="right" w:pos="7938"/>
          <w:tab w:val="right" w:pos="9638"/>
        </w:tabs>
      </w:pPr>
    </w:p>
    <w:p w14:paraId="462154AD" w14:textId="07BA564E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28D9F91" w14:textId="5E2F3E1D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56EC077" w14:textId="14DA7E95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D36DC71" w14:textId="5CB3AB5F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3C250EC" w14:textId="00A75FC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30121A74" w14:textId="418DA0B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15B8A3F" w14:textId="786312F0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Totale in CHF</w:t>
      </w:r>
      <w:r>
        <w:tab/>
      </w:r>
      <w:r>
        <w:tab/>
      </w:r>
      <w:r>
        <w:tab/>
      </w:r>
      <w:r>
        <w:tab/>
      </w:r>
      <w:r>
        <w:tab/>
      </w:r>
      <w:r w:rsidR="005771FC">
        <w:t>$</w:t>
      </w:r>
      <w:r w:rsidR="00CB7726">
        <w:t>{</w:t>
      </w:r>
      <w:proofErr w:type="spellStart"/>
      <w:r w:rsidR="003A2E26">
        <w:t>totaleivaescl</w:t>
      </w:r>
      <w:proofErr w:type="spellEnd"/>
      <w:r w:rsidR="00CB7726">
        <w:t>}</w:t>
      </w:r>
    </w:p>
    <w:p w14:paraId="473ABBC2" w14:textId="77777777" w:rsidR="0096346E" w:rsidRDefault="0096346E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066FCAD" w14:textId="7125DC70" w:rsidR="00372BA7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IVA</w:t>
      </w:r>
      <w:r w:rsidR="00EE01DD">
        <w:t xml:space="preserve"> </w:t>
      </w:r>
      <w:r w:rsidR="005771FC">
        <w:t>$</w:t>
      </w:r>
      <w:r w:rsidR="00CB7726">
        <w:t>{iva}%</w:t>
      </w:r>
      <w:r w:rsidR="00EE01DD">
        <w:tab/>
      </w:r>
      <w:r w:rsidR="00EE01DD">
        <w:tab/>
      </w:r>
      <w:r w:rsidR="00EE01DD">
        <w:tab/>
      </w:r>
      <w:r>
        <w:tab/>
      </w:r>
      <w:r w:rsidR="00EE01DD">
        <w:tab/>
      </w:r>
      <w:r w:rsidR="00EE01DD">
        <w:tab/>
      </w:r>
      <w:r w:rsidR="005771FC">
        <w:t>$</w:t>
      </w:r>
      <w:r w:rsidR="00CB7726">
        <w:t>{</w:t>
      </w:r>
      <w:proofErr w:type="spellStart"/>
      <w:r w:rsidR="003A2E26">
        <w:t>totaleiva</w:t>
      </w:r>
      <w:proofErr w:type="spellEnd"/>
      <w:r w:rsidR="00CB7726">
        <w:t>}</w:t>
      </w:r>
    </w:p>
    <w:p w14:paraId="5DE6DEA9" w14:textId="77777777" w:rsidR="00195808" w:rsidRDefault="00195808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CA86422" w14:textId="42A28DC7" w:rsidR="00ED0999" w:rsidRDefault="00ED0999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  <w:r w:rsidRPr="00195808">
        <w:rPr>
          <w:b/>
          <w:bCs/>
        </w:rPr>
        <w:t>Totale con IVA in CHF</w:t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5771FC">
        <w:rPr>
          <w:b/>
          <w:bCs/>
        </w:rPr>
        <w:t>$</w:t>
      </w:r>
      <w:r w:rsidR="00CB7726">
        <w:rPr>
          <w:b/>
          <w:bCs/>
        </w:rPr>
        <w:t>{</w:t>
      </w:r>
      <w:proofErr w:type="spellStart"/>
      <w:r w:rsidR="003A2E26">
        <w:rPr>
          <w:b/>
          <w:bCs/>
        </w:rPr>
        <w:t>totaleivaincl</w:t>
      </w:r>
      <w:proofErr w:type="spellEnd"/>
      <w:r w:rsidR="00CB7726">
        <w:rPr>
          <w:b/>
          <w:bCs/>
        </w:rPr>
        <w:t>}</w:t>
      </w:r>
    </w:p>
    <w:p w14:paraId="0E8BAD25" w14:textId="309E685D" w:rsidR="0096346E" w:rsidRDefault="0096346E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</w:p>
    <w:p w14:paraId="42B16C54" w14:textId="77777777" w:rsidR="0096346E" w:rsidRDefault="0096346E" w:rsidP="00D056B0">
      <w:pPr>
        <w:tabs>
          <w:tab w:val="left" w:pos="2268"/>
          <w:tab w:val="right" w:pos="7938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20F0D93E" w14:textId="76E94840" w:rsidR="0096346E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>Termine</w:t>
      </w:r>
      <w:r>
        <w:rPr>
          <w:rFonts w:asciiTheme="majorHAnsi" w:eastAsia="Times New Roman" w:hAnsiTheme="majorHAnsi" w:cs="Arial"/>
          <w:szCs w:val="20"/>
          <w:lang w:val="it-IT" w:eastAsia="it-IT"/>
        </w:rPr>
        <w:t xml:space="preserve"> di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reclamo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5771FC">
        <w:rPr>
          <w:rFonts w:asciiTheme="majorHAnsi" w:eastAsia="Times New Roman" w:hAnsiTheme="majorHAnsi" w:cs="Arial"/>
          <w:szCs w:val="20"/>
          <w:lang w:val="it-IT" w:eastAsia="it-IT"/>
        </w:rPr>
        <w:t>$</w:t>
      </w:r>
      <w:r w:rsidR="00CB7726">
        <w:rPr>
          <w:rFonts w:asciiTheme="majorHAnsi" w:eastAsia="Times New Roman" w:hAnsiTheme="majorHAnsi" w:cs="Arial"/>
          <w:szCs w:val="20"/>
          <w:lang w:val="it-IT" w:eastAsia="it-IT"/>
        </w:rPr>
        <w:t>{</w:t>
      </w:r>
      <w:proofErr w:type="spellStart"/>
      <w:r w:rsidR="00CB7726">
        <w:rPr>
          <w:rFonts w:asciiTheme="majorHAnsi" w:eastAsia="Times New Roman" w:hAnsiTheme="majorHAnsi" w:cs="Arial"/>
          <w:szCs w:val="20"/>
          <w:lang w:val="it-IT" w:eastAsia="it-IT"/>
        </w:rPr>
        <w:t>r_terms</w:t>
      </w:r>
      <w:proofErr w:type="spellEnd"/>
      <w:r w:rsidR="00CB7726">
        <w:rPr>
          <w:rFonts w:asciiTheme="majorHAnsi" w:eastAsia="Times New Roman" w:hAnsiTheme="majorHAnsi" w:cs="Arial"/>
          <w:szCs w:val="20"/>
          <w:lang w:val="it-IT" w:eastAsia="it-IT"/>
        </w:rPr>
        <w:t>}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giorni</w:t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ab/>
      </w:r>
    </w:p>
    <w:p w14:paraId="67A9AEFC" w14:textId="77777777" w:rsidR="00D056B0" w:rsidRPr="00D5769E" w:rsidRDefault="00D056B0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2C7DE623" w14:textId="74F0633C" w:rsidR="00D056B0" w:rsidRPr="00D056B0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u w:val="single"/>
          <w:lang w:val="it-IT" w:eastAsia="it-IT"/>
        </w:rPr>
      </w:pP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Termine </w:t>
      </w:r>
      <w:r>
        <w:rPr>
          <w:rFonts w:asciiTheme="majorHAnsi" w:eastAsia="Times New Roman" w:hAnsiTheme="majorHAnsi" w:cs="Arial"/>
          <w:szCs w:val="20"/>
          <w:lang w:val="it-IT" w:eastAsia="it-IT"/>
        </w:rPr>
        <w:t xml:space="preserve">di 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>pagamento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>${</w:t>
      </w:r>
      <w:proofErr w:type="spellStart"/>
      <w:r w:rsidR="00D056B0">
        <w:rPr>
          <w:rFonts w:asciiTheme="majorHAnsi" w:eastAsia="Times New Roman" w:hAnsiTheme="majorHAnsi" w:cs="Arial"/>
          <w:szCs w:val="20"/>
          <w:lang w:val="it-IT" w:eastAsia="it-IT"/>
        </w:rPr>
        <w:t>r_terms</w:t>
      </w:r>
      <w:proofErr w:type="spellEnd"/>
      <w:r w:rsidR="00D056B0">
        <w:rPr>
          <w:rFonts w:asciiTheme="majorHAnsi" w:eastAsia="Times New Roman" w:hAnsiTheme="majorHAnsi" w:cs="Arial"/>
          <w:szCs w:val="20"/>
          <w:lang w:val="it-IT" w:eastAsia="it-IT"/>
        </w:rPr>
        <w:t>} giorni 3% di sconto</w:t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ab/>
        <w:t>${totaleiva10g}</w:t>
      </w:r>
    </w:p>
    <w:p w14:paraId="52CADDCA" w14:textId="451BDBE6" w:rsidR="0096346E" w:rsidRDefault="00D056B0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  <w:r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5771FC">
        <w:rPr>
          <w:rFonts w:asciiTheme="majorHAnsi" w:eastAsia="Times New Roman" w:hAnsiTheme="majorHAnsi" w:cs="Arial"/>
          <w:szCs w:val="20"/>
          <w:lang w:val="it-IT" w:eastAsia="it-IT"/>
        </w:rPr>
        <w:t>$</w:t>
      </w:r>
      <w:r w:rsidR="00CB7726">
        <w:rPr>
          <w:rFonts w:asciiTheme="majorHAnsi" w:eastAsia="Times New Roman" w:hAnsiTheme="majorHAnsi" w:cs="Arial"/>
          <w:szCs w:val="20"/>
          <w:lang w:val="it-IT" w:eastAsia="it-IT"/>
        </w:rPr>
        <w:t>{</w:t>
      </w:r>
      <w:proofErr w:type="spellStart"/>
      <w:r w:rsidR="00CB7726">
        <w:rPr>
          <w:rFonts w:asciiTheme="majorHAnsi" w:eastAsia="Times New Roman" w:hAnsiTheme="majorHAnsi" w:cs="Arial"/>
          <w:szCs w:val="20"/>
          <w:lang w:val="it-IT" w:eastAsia="it-IT"/>
        </w:rPr>
        <w:t>p_terms</w:t>
      </w:r>
      <w:proofErr w:type="spellEnd"/>
      <w:r w:rsidR="00CB7726">
        <w:rPr>
          <w:rFonts w:asciiTheme="majorHAnsi" w:eastAsia="Times New Roman" w:hAnsiTheme="majorHAnsi" w:cs="Arial"/>
          <w:szCs w:val="20"/>
          <w:lang w:val="it-IT" w:eastAsia="it-IT"/>
        </w:rPr>
        <w:t>}</w:t>
      </w:r>
      <w:r w:rsidR="0096346E"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giorni netto</w:t>
      </w:r>
      <w:r>
        <w:rPr>
          <w:rFonts w:asciiTheme="majorHAnsi" w:eastAsia="Times New Roman" w:hAnsiTheme="majorHAnsi" w:cs="Arial"/>
          <w:szCs w:val="20"/>
          <w:lang w:val="it-IT" w:eastAsia="it-IT"/>
        </w:rPr>
        <w:tab/>
        <w:t>${</w:t>
      </w:r>
      <w:proofErr w:type="spellStart"/>
      <w:r>
        <w:rPr>
          <w:rFonts w:asciiTheme="majorHAnsi" w:eastAsia="Times New Roman" w:hAnsiTheme="majorHAnsi" w:cs="Arial"/>
          <w:szCs w:val="20"/>
          <w:lang w:val="it-IT" w:eastAsia="it-IT"/>
        </w:rPr>
        <w:t>totaleivaincl</w:t>
      </w:r>
      <w:proofErr w:type="spellEnd"/>
      <w:r>
        <w:rPr>
          <w:rFonts w:asciiTheme="majorHAnsi" w:eastAsia="Times New Roman" w:hAnsiTheme="majorHAnsi" w:cs="Arial"/>
          <w:szCs w:val="20"/>
          <w:lang w:val="it-IT" w:eastAsia="it-IT"/>
        </w:rPr>
        <w:t>}</w:t>
      </w:r>
    </w:p>
    <w:p w14:paraId="4F2CCDBE" w14:textId="04DDC5DF" w:rsidR="0096346E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664A5B9A" w14:textId="77777777" w:rsidR="0096346E" w:rsidRDefault="0096346E" w:rsidP="00781DDF">
      <w:pPr>
        <w:pStyle w:val="Nessunaspaziatura"/>
        <w:tabs>
          <w:tab w:val="left" w:pos="1134"/>
          <w:tab w:val="right" w:pos="4536"/>
          <w:tab w:val="left" w:pos="5670"/>
          <w:tab w:val="right" w:pos="6804"/>
          <w:tab w:val="right" w:pos="9638"/>
        </w:tabs>
        <w:rPr>
          <w:b/>
          <w:bCs/>
        </w:rPr>
      </w:pPr>
    </w:p>
    <w:p w14:paraId="4DA91416" w14:textId="77777777" w:rsidR="0096346E" w:rsidRPr="00D5769E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>Banca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ab/>
      </w:r>
      <w:proofErr w:type="spellStart"/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>PostFinance</w:t>
      </w:r>
      <w:proofErr w:type="spellEnd"/>
      <w:r>
        <w:rPr>
          <w:rFonts w:asciiTheme="majorHAnsi" w:eastAsia="Times New Roman" w:hAnsiTheme="majorHAnsi" w:cs="Arial"/>
          <w:szCs w:val="20"/>
          <w:lang w:val="it-IT" w:eastAsia="it-IT"/>
        </w:rPr>
        <w:t xml:space="preserve"> SA</w:t>
      </w:r>
    </w:p>
    <w:p w14:paraId="38C9D19F" w14:textId="10DD1644" w:rsidR="00A100F2" w:rsidRPr="00B7260C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>IBAN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43513A" w:rsidRPr="004A0AEB">
        <w:rPr>
          <w:rFonts w:asciiTheme="majorHAnsi" w:eastAsia="Times New Roman" w:hAnsiTheme="majorHAnsi" w:cs="Arial"/>
          <w:szCs w:val="20"/>
          <w:lang w:val="it-IT" w:eastAsia="it-IT"/>
        </w:rPr>
        <w:t>CH36 0900 0000 1585 2271 8</w:t>
      </w:r>
    </w:p>
    <w:sectPr w:rsidR="00A100F2" w:rsidRPr="00B7260C" w:rsidSect="000E1A9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35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8C8A3" w14:textId="77777777" w:rsidR="0061597E" w:rsidRDefault="0061597E" w:rsidP="001374D0">
      <w:pPr>
        <w:spacing w:after="0"/>
      </w:pPr>
      <w:r>
        <w:separator/>
      </w:r>
    </w:p>
  </w:endnote>
  <w:endnote w:type="continuationSeparator" w:id="0">
    <w:p w14:paraId="7A9786CF" w14:textId="77777777" w:rsidR="0061597E" w:rsidRDefault="0061597E" w:rsidP="00137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kzidenzGrotesk">
    <w:altName w:val="Calibri"/>
    <w:panose1 w:val="020005030500000200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FEB0" w14:textId="77777777" w:rsidR="00BF53F0" w:rsidRPr="0091770F" w:rsidRDefault="00BF53F0" w:rsidP="0091770F">
    <w:pPr>
      <w:pStyle w:val="Pidipagina"/>
      <w:pBdr>
        <w:top w:val="single" w:sz="4" w:space="1" w:color="00B050"/>
      </w:pBdr>
      <w:tabs>
        <w:tab w:val="clear" w:pos="4819"/>
        <w:tab w:val="clear" w:pos="9638"/>
        <w:tab w:val="right" w:pos="9639"/>
      </w:tabs>
      <w:spacing w:before="284"/>
      <w:rPr>
        <w:color w:val="00B050"/>
        <w:spacing w:val="15"/>
        <w:sz w:val="13"/>
        <w:szCs w:val="13"/>
        <w:lang w:val="it-IT"/>
        <w14:cntxtAlts/>
      </w:rPr>
    </w:pPr>
  </w:p>
  <w:p w14:paraId="7BE44F38" w14:textId="77777777" w:rsidR="00BF53F0" w:rsidRPr="0091770F" w:rsidRDefault="00BF53F0" w:rsidP="00546942">
    <w:pPr>
      <w:pStyle w:val="Pidipagina"/>
      <w:tabs>
        <w:tab w:val="clear" w:pos="4819"/>
        <w:tab w:val="clear" w:pos="9638"/>
        <w:tab w:val="right" w:pos="9639"/>
      </w:tabs>
      <w:ind w:right="-1"/>
      <w:rPr>
        <w:color w:val="00B050"/>
        <w:spacing w:val="15"/>
        <w:sz w:val="13"/>
        <w:szCs w:val="13"/>
        <w:lang w:val="it-IT"/>
        <w14:cntxtAlts/>
      </w:rPr>
    </w:pPr>
  </w:p>
  <w:p w14:paraId="00C01AC6" w14:textId="77777777" w:rsidR="00BF53F0" w:rsidRPr="0091770F" w:rsidRDefault="004554F9" w:rsidP="00546942">
    <w:pPr>
      <w:pStyle w:val="Footergrassetto"/>
      <w:tabs>
        <w:tab w:val="clear" w:pos="3261"/>
        <w:tab w:val="clear" w:pos="5670"/>
      </w:tabs>
      <w:rPr>
        <w:rStyle w:val="Collegamentoipertestuale"/>
        <w:color w:val="00B050"/>
        <w:szCs w:val="16"/>
        <w:u w:val="none"/>
      </w:rPr>
    </w:pPr>
    <w:r w:rsidRPr="0091770F">
      <w:rPr>
        <w:rStyle w:val="Collegamentoipertestuale"/>
        <w:color w:val="00B050"/>
        <w:szCs w:val="16"/>
        <w:u w:val="none"/>
      </w:rPr>
      <w:tab/>
    </w:r>
    <w:r w:rsidR="00BF53F0" w:rsidRPr="0091770F">
      <w:rPr>
        <w:rStyle w:val="Collegamentoipertestuale"/>
        <w:color w:val="00B050"/>
        <w:szCs w:val="16"/>
        <w:u w:val="none"/>
      </w:rPr>
      <w:t xml:space="preserve">Pagina </w:t>
    </w:r>
    <w:r w:rsidR="00BF53F0" w:rsidRPr="0091770F">
      <w:rPr>
        <w:rStyle w:val="Collegamentoipertestuale"/>
        <w:color w:val="00B050"/>
        <w:szCs w:val="16"/>
        <w:u w:val="none"/>
      </w:rPr>
      <w:fldChar w:fldCharType="begin"/>
    </w:r>
    <w:r w:rsidR="00BF53F0" w:rsidRPr="0091770F">
      <w:rPr>
        <w:rStyle w:val="Collegamentoipertestuale"/>
        <w:color w:val="00B050"/>
        <w:szCs w:val="16"/>
        <w:u w:val="none"/>
      </w:rPr>
      <w:instrText>PAGE   \* MERGEFORMAT</w:instrText>
    </w:r>
    <w:r w:rsidR="00BF53F0" w:rsidRPr="0091770F">
      <w:rPr>
        <w:rStyle w:val="Collegamentoipertestuale"/>
        <w:color w:val="00B050"/>
        <w:szCs w:val="16"/>
        <w:u w:val="none"/>
      </w:rPr>
      <w:fldChar w:fldCharType="separate"/>
    </w:r>
    <w:r w:rsidR="00BF53F0" w:rsidRPr="0091770F">
      <w:rPr>
        <w:rStyle w:val="Collegamentoipertestuale"/>
        <w:color w:val="00B050"/>
        <w:szCs w:val="16"/>
        <w:u w:val="none"/>
      </w:rPr>
      <w:t>1</w:t>
    </w:r>
    <w:r w:rsidR="00BF53F0" w:rsidRPr="0091770F">
      <w:rPr>
        <w:rStyle w:val="Collegamentoipertestuale"/>
        <w:color w:val="00B050"/>
        <w:szCs w:val="16"/>
        <w:u w:val="non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5144C" w14:textId="77777777" w:rsidR="00522B4C" w:rsidRPr="0091770F" w:rsidRDefault="00522B4C" w:rsidP="0091770F">
    <w:pPr>
      <w:pStyle w:val="Pidipagina"/>
      <w:pBdr>
        <w:top w:val="single" w:sz="4" w:space="1" w:color="00B050"/>
      </w:pBdr>
      <w:tabs>
        <w:tab w:val="clear" w:pos="4819"/>
        <w:tab w:val="clear" w:pos="9638"/>
        <w:tab w:val="right" w:pos="5670"/>
        <w:tab w:val="right" w:pos="7371"/>
        <w:tab w:val="right" w:pos="9639"/>
      </w:tabs>
      <w:spacing w:before="284"/>
      <w:rPr>
        <w:color w:val="00B050"/>
        <w:spacing w:val="15"/>
        <w:sz w:val="13"/>
        <w:szCs w:val="13"/>
        <w:lang w:val="it-IT"/>
        <w14:cntxtAlts/>
      </w:rPr>
    </w:pPr>
  </w:p>
  <w:p w14:paraId="3BA8A6B0" w14:textId="77777777" w:rsidR="00522B4C" w:rsidRPr="0091770F" w:rsidRDefault="00522B4C" w:rsidP="00AE5BCC">
    <w:pPr>
      <w:pStyle w:val="Pidipagina"/>
      <w:tabs>
        <w:tab w:val="clear" w:pos="4819"/>
        <w:tab w:val="clear" w:pos="9638"/>
        <w:tab w:val="right" w:pos="5670"/>
        <w:tab w:val="right" w:pos="7371"/>
        <w:tab w:val="right" w:pos="9639"/>
      </w:tabs>
      <w:ind w:right="-1"/>
      <w:rPr>
        <w:color w:val="00B050"/>
        <w:sz w:val="13"/>
        <w:szCs w:val="13"/>
        <w:lang w:val="it-IT"/>
        <w14:cntxtAlts/>
      </w:rPr>
    </w:pPr>
  </w:p>
  <w:p w14:paraId="500F8A2C" w14:textId="77777777" w:rsidR="00522B4C" w:rsidRPr="0091770F" w:rsidRDefault="00880108" w:rsidP="00E95F35">
    <w:pPr>
      <w:pStyle w:val="Footergrassetto"/>
      <w:tabs>
        <w:tab w:val="clear" w:pos="3261"/>
        <w:tab w:val="clear" w:pos="5670"/>
        <w:tab w:val="right" w:pos="5103"/>
        <w:tab w:val="right" w:pos="7371"/>
      </w:tabs>
      <w:rPr>
        <w:color w:val="00B050"/>
        <w:szCs w:val="16"/>
        <w:u w:val="single"/>
      </w:rPr>
    </w:pPr>
    <w:r w:rsidRPr="0091770F">
      <w:rPr>
        <w:b/>
        <w:color w:val="00B050"/>
        <w:szCs w:val="16"/>
      </w:rPr>
      <w:t xml:space="preserve">MM </w:t>
    </w:r>
    <w:r w:rsidR="003A42A6" w:rsidRPr="0091770F">
      <w:rPr>
        <w:b/>
        <w:color w:val="00B050"/>
        <w:szCs w:val="16"/>
      </w:rPr>
      <w:t>MACCHINE AGRICOLE</w:t>
    </w:r>
    <w:r w:rsidRPr="0091770F">
      <w:rPr>
        <w:b/>
        <w:color w:val="00B050"/>
        <w:szCs w:val="16"/>
      </w:rPr>
      <w:t xml:space="preserve"> SA</w:t>
    </w:r>
    <w:r w:rsidR="00522B4C" w:rsidRPr="0091770F">
      <w:rPr>
        <w:color w:val="00B050"/>
        <w:szCs w:val="16"/>
      </w:rPr>
      <w:tab/>
    </w:r>
    <w:r w:rsidR="00F16665" w:rsidRPr="0091770F">
      <w:rPr>
        <w:color w:val="00B050"/>
        <w:szCs w:val="16"/>
      </w:rPr>
      <w:t xml:space="preserve">T +41 91 966 </w:t>
    </w:r>
    <w:r w:rsidR="00D357DA" w:rsidRPr="0091770F">
      <w:rPr>
        <w:color w:val="00B050"/>
        <w:szCs w:val="16"/>
      </w:rPr>
      <w:t>16 46</w:t>
    </w:r>
    <w:r w:rsidR="00F16665" w:rsidRPr="0091770F">
      <w:rPr>
        <w:color w:val="00B050"/>
        <w:szCs w:val="16"/>
      </w:rPr>
      <w:tab/>
      <w:t>mail@mm-agricole.ch</w:t>
    </w:r>
    <w:r w:rsidR="00696D86" w:rsidRPr="0091770F">
      <w:rPr>
        <w:color w:val="00B050"/>
        <w:szCs w:val="16"/>
      </w:rPr>
      <w:tab/>
      <w:t>Via</w:t>
    </w:r>
    <w:r w:rsidR="003A42A6" w:rsidRPr="0091770F">
      <w:rPr>
        <w:color w:val="00B050"/>
        <w:szCs w:val="16"/>
      </w:rPr>
      <w:t xml:space="preserve"> ai Lotti</w:t>
    </w:r>
    <w:r w:rsidR="00696D86" w:rsidRPr="0091770F">
      <w:rPr>
        <w:color w:val="00B050"/>
        <w:szCs w:val="16"/>
      </w:rPr>
      <w:t xml:space="preserve"> </w:t>
    </w:r>
    <w:r w:rsidR="003A42A6" w:rsidRPr="0091770F">
      <w:rPr>
        <w:color w:val="00B050"/>
        <w:szCs w:val="16"/>
      </w:rPr>
      <w:t>10</w:t>
    </w:r>
  </w:p>
  <w:p w14:paraId="7F34AAD3" w14:textId="0D8AA07F" w:rsidR="001E204E" w:rsidRPr="0091770F" w:rsidRDefault="0098453F" w:rsidP="00E95F35">
    <w:pPr>
      <w:pStyle w:val="Footernormale"/>
      <w:tabs>
        <w:tab w:val="clear" w:pos="3261"/>
        <w:tab w:val="clear" w:pos="5670"/>
        <w:tab w:val="right" w:pos="5103"/>
        <w:tab w:val="right" w:pos="7371"/>
      </w:tabs>
      <w:rPr>
        <w:color w:val="00B050"/>
        <w:szCs w:val="16"/>
      </w:rPr>
    </w:pPr>
    <w:r w:rsidRPr="0098453F">
      <w:rPr>
        <w:color w:val="00B050"/>
        <w:szCs w:val="16"/>
        <w:lang w:val="it-CH"/>
      </w:rPr>
      <w:t>CHE-327.019.005</w:t>
    </w:r>
    <w:r w:rsidR="00522B4C" w:rsidRPr="0091770F">
      <w:rPr>
        <w:color w:val="00B050"/>
        <w:szCs w:val="16"/>
      </w:rPr>
      <w:tab/>
    </w:r>
    <w:r w:rsidR="00EF781B" w:rsidRPr="0091770F">
      <w:rPr>
        <w:color w:val="00B050"/>
        <w:szCs w:val="16"/>
      </w:rPr>
      <w:tab/>
    </w:r>
    <w:r w:rsidR="00F16665" w:rsidRPr="0091770F">
      <w:rPr>
        <w:color w:val="00B050"/>
        <w:szCs w:val="16"/>
      </w:rPr>
      <w:t>www.mm-agricole.ch</w:t>
    </w:r>
    <w:r w:rsidR="003A42A6" w:rsidRPr="0091770F">
      <w:rPr>
        <w:color w:val="00B050"/>
        <w:szCs w:val="16"/>
      </w:rPr>
      <w:tab/>
      <w:t>6943 Vezia T</w:t>
    </w:r>
    <w:r w:rsidR="00D357DA" w:rsidRPr="0091770F">
      <w:rPr>
        <w:color w:val="00B050"/>
        <w:szCs w:val="16"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62225" w14:textId="77777777" w:rsidR="0061597E" w:rsidRDefault="0061597E" w:rsidP="001374D0">
      <w:pPr>
        <w:spacing w:after="0"/>
      </w:pPr>
      <w:r>
        <w:separator/>
      </w:r>
    </w:p>
  </w:footnote>
  <w:footnote w:type="continuationSeparator" w:id="0">
    <w:p w14:paraId="52F06DF6" w14:textId="77777777" w:rsidR="0061597E" w:rsidRDefault="0061597E" w:rsidP="001374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A3C81" w14:textId="77777777" w:rsidR="00522B4C" w:rsidRDefault="00787C03" w:rsidP="000E1A9E">
    <w:pPr>
      <w:pStyle w:val="Intestazione"/>
      <w:tabs>
        <w:tab w:val="clear" w:pos="4819"/>
        <w:tab w:val="clear" w:pos="9638"/>
        <w:tab w:val="left" w:pos="1391"/>
      </w:tabs>
    </w:pPr>
    <w:r>
      <w:rPr>
        <w:noProof/>
        <w:lang w:eastAsia="it-CH"/>
      </w:rPr>
      <w:drawing>
        <wp:inline distT="0" distB="0" distL="0" distR="0" wp14:anchorId="152104D8" wp14:editId="2EC39322">
          <wp:extent cx="2243490" cy="431800"/>
          <wp:effectExtent l="0" t="0" r="4445" b="6350"/>
          <wp:docPr id="2" name="Immagine 2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 descr="Immagine che contiene test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5" t="9286" r="-1" b="9286"/>
                  <a:stretch/>
                </pic:blipFill>
                <pic:spPr bwMode="auto">
                  <a:xfrm>
                    <a:off x="0" y="0"/>
                    <a:ext cx="2244529" cy="43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BDB2F" w14:textId="77777777" w:rsidR="00BE6E82" w:rsidRDefault="003A42A6" w:rsidP="000E1A9E">
    <w:pPr>
      <w:pStyle w:val="Intestazione"/>
      <w:tabs>
        <w:tab w:val="clear" w:pos="4819"/>
        <w:tab w:val="clear" w:pos="9638"/>
        <w:tab w:val="left" w:pos="714"/>
        <w:tab w:val="left" w:pos="6175"/>
      </w:tabs>
    </w:pPr>
    <w:r>
      <w:rPr>
        <w:noProof/>
        <w:lang w:eastAsia="it-CH"/>
      </w:rPr>
      <w:drawing>
        <wp:inline distT="0" distB="0" distL="0" distR="0" wp14:anchorId="1FF04FD4" wp14:editId="61332EA3">
          <wp:extent cx="2243490" cy="431800"/>
          <wp:effectExtent l="0" t="0" r="4445" b="635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5" t="9286" r="-1" b="9286"/>
                  <a:stretch/>
                </pic:blipFill>
                <pic:spPr bwMode="auto">
                  <a:xfrm>
                    <a:off x="0" y="0"/>
                    <a:ext cx="2244529" cy="43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C0B"/>
    <w:multiLevelType w:val="hybridMultilevel"/>
    <w:tmpl w:val="755CA3BE"/>
    <w:lvl w:ilvl="0" w:tplc="346A14C2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3917"/>
    <w:multiLevelType w:val="hybridMultilevel"/>
    <w:tmpl w:val="30C0A270"/>
    <w:lvl w:ilvl="0" w:tplc="72BC0D2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60532"/>
    <w:multiLevelType w:val="hybridMultilevel"/>
    <w:tmpl w:val="001A5DE8"/>
    <w:lvl w:ilvl="0" w:tplc="8FD20B8A">
      <w:numFmt w:val="bullet"/>
      <w:lvlText w:val="-"/>
      <w:lvlJc w:val="left"/>
      <w:pPr>
        <w:ind w:left="720" w:hanging="360"/>
      </w:pPr>
      <w:rPr>
        <w:rFonts w:ascii="AkzidenzGrotesk" w:eastAsiaTheme="minorHAnsi" w:hAnsi="AkzidenzGrotesk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48405">
    <w:abstractNumId w:val="2"/>
  </w:num>
  <w:num w:numId="2" w16cid:durableId="648945567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1479743">
    <w:abstractNumId w:val="1"/>
  </w:num>
  <w:num w:numId="4" w16cid:durableId="2037149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LockTheme/>
  <w:defaultTabStop w:val="708"/>
  <w:hyphenationZone w:val="283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3F"/>
    <w:rsid w:val="00003600"/>
    <w:rsid w:val="00006D1F"/>
    <w:rsid w:val="00012445"/>
    <w:rsid w:val="000334A7"/>
    <w:rsid w:val="0004589E"/>
    <w:rsid w:val="000463BE"/>
    <w:rsid w:val="00050E30"/>
    <w:rsid w:val="0006539D"/>
    <w:rsid w:val="0007587B"/>
    <w:rsid w:val="000778F1"/>
    <w:rsid w:val="000814CE"/>
    <w:rsid w:val="00082E66"/>
    <w:rsid w:val="00093F8D"/>
    <w:rsid w:val="000A1CE1"/>
    <w:rsid w:val="000A6BED"/>
    <w:rsid w:val="000B2D30"/>
    <w:rsid w:val="000D1CC9"/>
    <w:rsid w:val="000E1A9E"/>
    <w:rsid w:val="0010085F"/>
    <w:rsid w:val="00107B12"/>
    <w:rsid w:val="0011114A"/>
    <w:rsid w:val="00120BEB"/>
    <w:rsid w:val="00130952"/>
    <w:rsid w:val="001374D0"/>
    <w:rsid w:val="0014178C"/>
    <w:rsid w:val="00150454"/>
    <w:rsid w:val="0016406C"/>
    <w:rsid w:val="00191540"/>
    <w:rsid w:val="0019441F"/>
    <w:rsid w:val="00195808"/>
    <w:rsid w:val="001C1EC7"/>
    <w:rsid w:val="001D5CCA"/>
    <w:rsid w:val="001D786C"/>
    <w:rsid w:val="001E204E"/>
    <w:rsid w:val="001E7CC3"/>
    <w:rsid w:val="001F2A72"/>
    <w:rsid w:val="0020470B"/>
    <w:rsid w:val="00227C95"/>
    <w:rsid w:val="0023766A"/>
    <w:rsid w:val="00263F53"/>
    <w:rsid w:val="00266FD1"/>
    <w:rsid w:val="00273790"/>
    <w:rsid w:val="00286F55"/>
    <w:rsid w:val="00292C1B"/>
    <w:rsid w:val="002979DE"/>
    <w:rsid w:val="002A396E"/>
    <w:rsid w:val="002A7027"/>
    <w:rsid w:val="002C30F0"/>
    <w:rsid w:val="002D77D7"/>
    <w:rsid w:val="002E485F"/>
    <w:rsid w:val="002F10AD"/>
    <w:rsid w:val="002F3DE2"/>
    <w:rsid w:val="00301685"/>
    <w:rsid w:val="0030613D"/>
    <w:rsid w:val="003150FD"/>
    <w:rsid w:val="003168A3"/>
    <w:rsid w:val="0032692D"/>
    <w:rsid w:val="0033081C"/>
    <w:rsid w:val="00337C6A"/>
    <w:rsid w:val="00340E8C"/>
    <w:rsid w:val="0035082F"/>
    <w:rsid w:val="003550A1"/>
    <w:rsid w:val="00372BA7"/>
    <w:rsid w:val="00384CA4"/>
    <w:rsid w:val="0038759F"/>
    <w:rsid w:val="003A297B"/>
    <w:rsid w:val="003A2E26"/>
    <w:rsid w:val="003A42A6"/>
    <w:rsid w:val="003B5CE3"/>
    <w:rsid w:val="003B6817"/>
    <w:rsid w:val="003C29DF"/>
    <w:rsid w:val="003C7A6B"/>
    <w:rsid w:val="00401796"/>
    <w:rsid w:val="00402772"/>
    <w:rsid w:val="00416A48"/>
    <w:rsid w:val="0043513A"/>
    <w:rsid w:val="00435F55"/>
    <w:rsid w:val="00436A39"/>
    <w:rsid w:val="00445E35"/>
    <w:rsid w:val="00447F92"/>
    <w:rsid w:val="004535DC"/>
    <w:rsid w:val="00453DA4"/>
    <w:rsid w:val="004554F9"/>
    <w:rsid w:val="00477C7A"/>
    <w:rsid w:val="0048059A"/>
    <w:rsid w:val="00485A72"/>
    <w:rsid w:val="00490B4C"/>
    <w:rsid w:val="004A5E47"/>
    <w:rsid w:val="004E10B2"/>
    <w:rsid w:val="004F5824"/>
    <w:rsid w:val="0051455B"/>
    <w:rsid w:val="00522B4C"/>
    <w:rsid w:val="00525359"/>
    <w:rsid w:val="00533518"/>
    <w:rsid w:val="005400E0"/>
    <w:rsid w:val="00544E8B"/>
    <w:rsid w:val="00546728"/>
    <w:rsid w:val="00546942"/>
    <w:rsid w:val="00554A76"/>
    <w:rsid w:val="00556DF0"/>
    <w:rsid w:val="00570C64"/>
    <w:rsid w:val="005771FC"/>
    <w:rsid w:val="005801D4"/>
    <w:rsid w:val="00580A14"/>
    <w:rsid w:val="005978E2"/>
    <w:rsid w:val="005A4652"/>
    <w:rsid w:val="005C5D2B"/>
    <w:rsid w:val="005C7EC3"/>
    <w:rsid w:val="005D0F61"/>
    <w:rsid w:val="005D431A"/>
    <w:rsid w:val="005D5390"/>
    <w:rsid w:val="005D5BB1"/>
    <w:rsid w:val="005F1237"/>
    <w:rsid w:val="005F1BF1"/>
    <w:rsid w:val="0061597E"/>
    <w:rsid w:val="00623C43"/>
    <w:rsid w:val="00675714"/>
    <w:rsid w:val="00686424"/>
    <w:rsid w:val="00696D86"/>
    <w:rsid w:val="006B52CD"/>
    <w:rsid w:val="006C66C8"/>
    <w:rsid w:val="006D2622"/>
    <w:rsid w:val="006E3DAB"/>
    <w:rsid w:val="007004BA"/>
    <w:rsid w:val="00710B8D"/>
    <w:rsid w:val="007115F4"/>
    <w:rsid w:val="007244D2"/>
    <w:rsid w:val="00733315"/>
    <w:rsid w:val="00765A70"/>
    <w:rsid w:val="00766BF7"/>
    <w:rsid w:val="00780486"/>
    <w:rsid w:val="00781DDF"/>
    <w:rsid w:val="00787C03"/>
    <w:rsid w:val="00787D75"/>
    <w:rsid w:val="00790A45"/>
    <w:rsid w:val="00797B44"/>
    <w:rsid w:val="007A4057"/>
    <w:rsid w:val="007A770F"/>
    <w:rsid w:val="007A7889"/>
    <w:rsid w:val="007A7D4C"/>
    <w:rsid w:val="007B7048"/>
    <w:rsid w:val="007C6B1F"/>
    <w:rsid w:val="008176FA"/>
    <w:rsid w:val="00856CB5"/>
    <w:rsid w:val="00863677"/>
    <w:rsid w:val="008758DF"/>
    <w:rsid w:val="00880108"/>
    <w:rsid w:val="0088306E"/>
    <w:rsid w:val="008B0FE7"/>
    <w:rsid w:val="008B75A4"/>
    <w:rsid w:val="008C53BA"/>
    <w:rsid w:val="008C7720"/>
    <w:rsid w:val="008E507F"/>
    <w:rsid w:val="008F1811"/>
    <w:rsid w:val="008F25BF"/>
    <w:rsid w:val="008F4748"/>
    <w:rsid w:val="008F7C22"/>
    <w:rsid w:val="00912C72"/>
    <w:rsid w:val="009147D5"/>
    <w:rsid w:val="0091770F"/>
    <w:rsid w:val="009268E5"/>
    <w:rsid w:val="00945046"/>
    <w:rsid w:val="00952EA8"/>
    <w:rsid w:val="00953474"/>
    <w:rsid w:val="00961EF6"/>
    <w:rsid w:val="0096346E"/>
    <w:rsid w:val="00975FB3"/>
    <w:rsid w:val="00977F40"/>
    <w:rsid w:val="0098453F"/>
    <w:rsid w:val="00987670"/>
    <w:rsid w:val="0099019E"/>
    <w:rsid w:val="009A12B8"/>
    <w:rsid w:val="009C44F2"/>
    <w:rsid w:val="009C6F33"/>
    <w:rsid w:val="009D0166"/>
    <w:rsid w:val="009D5777"/>
    <w:rsid w:val="009D6ED3"/>
    <w:rsid w:val="009F50F1"/>
    <w:rsid w:val="00A032B1"/>
    <w:rsid w:val="00A100F2"/>
    <w:rsid w:val="00A10E52"/>
    <w:rsid w:val="00A62C87"/>
    <w:rsid w:val="00A65825"/>
    <w:rsid w:val="00A84CBF"/>
    <w:rsid w:val="00A90EB5"/>
    <w:rsid w:val="00A940A2"/>
    <w:rsid w:val="00A95FDE"/>
    <w:rsid w:val="00AA3FF5"/>
    <w:rsid w:val="00AC0496"/>
    <w:rsid w:val="00AC1317"/>
    <w:rsid w:val="00AE5BCC"/>
    <w:rsid w:val="00AF329F"/>
    <w:rsid w:val="00AF4F0A"/>
    <w:rsid w:val="00AF7619"/>
    <w:rsid w:val="00B5063A"/>
    <w:rsid w:val="00B60CE6"/>
    <w:rsid w:val="00B7260C"/>
    <w:rsid w:val="00B90A8A"/>
    <w:rsid w:val="00BA1A8E"/>
    <w:rsid w:val="00BA1D56"/>
    <w:rsid w:val="00BC737E"/>
    <w:rsid w:val="00BD1D10"/>
    <w:rsid w:val="00BD6DBE"/>
    <w:rsid w:val="00BE1098"/>
    <w:rsid w:val="00BE36DD"/>
    <w:rsid w:val="00BE6E82"/>
    <w:rsid w:val="00BF458B"/>
    <w:rsid w:val="00BF53F0"/>
    <w:rsid w:val="00C0719C"/>
    <w:rsid w:val="00C136A9"/>
    <w:rsid w:val="00C13CE4"/>
    <w:rsid w:val="00C2250F"/>
    <w:rsid w:val="00C26A9D"/>
    <w:rsid w:val="00C3461F"/>
    <w:rsid w:val="00C4542E"/>
    <w:rsid w:val="00C470D5"/>
    <w:rsid w:val="00C47AA6"/>
    <w:rsid w:val="00C76F1C"/>
    <w:rsid w:val="00C8443D"/>
    <w:rsid w:val="00C85794"/>
    <w:rsid w:val="00C9302F"/>
    <w:rsid w:val="00CA32F8"/>
    <w:rsid w:val="00CA7FB8"/>
    <w:rsid w:val="00CB53D5"/>
    <w:rsid w:val="00CB7726"/>
    <w:rsid w:val="00CC37A5"/>
    <w:rsid w:val="00CD568B"/>
    <w:rsid w:val="00CF0815"/>
    <w:rsid w:val="00CF0BEB"/>
    <w:rsid w:val="00CF2F43"/>
    <w:rsid w:val="00CF47A0"/>
    <w:rsid w:val="00D056B0"/>
    <w:rsid w:val="00D12C3A"/>
    <w:rsid w:val="00D16DF3"/>
    <w:rsid w:val="00D328C1"/>
    <w:rsid w:val="00D357DA"/>
    <w:rsid w:val="00D3625B"/>
    <w:rsid w:val="00D8523A"/>
    <w:rsid w:val="00D931A8"/>
    <w:rsid w:val="00DA5244"/>
    <w:rsid w:val="00DB494F"/>
    <w:rsid w:val="00DC5865"/>
    <w:rsid w:val="00DE0957"/>
    <w:rsid w:val="00DE5A20"/>
    <w:rsid w:val="00DF1CC8"/>
    <w:rsid w:val="00DF6BF1"/>
    <w:rsid w:val="00E0578C"/>
    <w:rsid w:val="00E26404"/>
    <w:rsid w:val="00E41614"/>
    <w:rsid w:val="00E43068"/>
    <w:rsid w:val="00E5023A"/>
    <w:rsid w:val="00E94E01"/>
    <w:rsid w:val="00E95F35"/>
    <w:rsid w:val="00EA0219"/>
    <w:rsid w:val="00EA2F77"/>
    <w:rsid w:val="00EC20A5"/>
    <w:rsid w:val="00ED0999"/>
    <w:rsid w:val="00ED500A"/>
    <w:rsid w:val="00ED765A"/>
    <w:rsid w:val="00EE01DD"/>
    <w:rsid w:val="00EF05B0"/>
    <w:rsid w:val="00EF781B"/>
    <w:rsid w:val="00F03310"/>
    <w:rsid w:val="00F06D1F"/>
    <w:rsid w:val="00F15582"/>
    <w:rsid w:val="00F16665"/>
    <w:rsid w:val="00F228CE"/>
    <w:rsid w:val="00F4098D"/>
    <w:rsid w:val="00F43256"/>
    <w:rsid w:val="00F45476"/>
    <w:rsid w:val="00F65C2F"/>
    <w:rsid w:val="00F660F5"/>
    <w:rsid w:val="00F85DAA"/>
    <w:rsid w:val="00F8646A"/>
    <w:rsid w:val="00FA203E"/>
    <w:rsid w:val="00FC1114"/>
    <w:rsid w:val="00FD3CFC"/>
    <w:rsid w:val="00FD4745"/>
    <w:rsid w:val="00FF1B81"/>
    <w:rsid w:val="00FF3851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AD1835"/>
  <w15:chartTrackingRefBased/>
  <w15:docId w15:val="{3FBFDB6E-906B-4182-A469-1EA33788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AF4F0A"/>
    <w:pPr>
      <w:spacing w:after="200" w:line="240" w:lineRule="auto"/>
    </w:pPr>
    <w:rPr>
      <w:rFonts w:ascii="AkzidenzGrotesk" w:hAnsi="AkzidenzGrotesk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74D0"/>
  </w:style>
  <w:style w:type="paragraph" w:styleId="Pidipagina">
    <w:name w:val="footer"/>
    <w:basedOn w:val="Normale"/>
    <w:link w:val="Pidipagina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74D0"/>
  </w:style>
  <w:style w:type="character" w:styleId="Collegamentoipertestuale">
    <w:name w:val="Hyperlink"/>
    <w:basedOn w:val="Carpredefinitoparagrafo"/>
    <w:uiPriority w:val="99"/>
    <w:unhideWhenUsed/>
    <w:rsid w:val="001374D0"/>
    <w:rPr>
      <w:color w:val="5F5F5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74D0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3C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3CFC"/>
    <w:rPr>
      <w:rFonts w:ascii="Segoe UI" w:hAnsi="Segoe UI" w:cs="Segoe UI"/>
      <w:sz w:val="18"/>
      <w:szCs w:val="18"/>
    </w:rPr>
  </w:style>
  <w:style w:type="paragraph" w:customStyle="1" w:styleId="MMHolding">
    <w:name w:val="MM Holding"/>
    <w:basedOn w:val="Normale"/>
    <w:link w:val="MMHoldingCarattere"/>
    <w:rsid w:val="005C7EC3"/>
  </w:style>
  <w:style w:type="character" w:customStyle="1" w:styleId="MMHoldingCarattere">
    <w:name w:val="MM Holding Carattere"/>
    <w:basedOn w:val="Carpredefinitoparagrafo"/>
    <w:link w:val="MMHolding"/>
    <w:rsid w:val="005C7EC3"/>
    <w:rPr>
      <w:rFonts w:ascii="AkzidenzGrotesk" w:hAnsi="AkzidenzGrotesk"/>
      <w:sz w:val="20"/>
    </w:rPr>
  </w:style>
  <w:style w:type="paragraph" w:customStyle="1" w:styleId="MMHoldingFooterGrassetto">
    <w:name w:val="MM Holding Footer Grassetto"/>
    <w:basedOn w:val="Pidipagina"/>
    <w:link w:val="MMHoldingFooterGrassetto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b/>
      <w:sz w:val="16"/>
      <w:szCs w:val="13"/>
      <w:lang w:val="it-IT"/>
    </w:rPr>
  </w:style>
  <w:style w:type="paragraph" w:customStyle="1" w:styleId="MMHoldingFooter">
    <w:name w:val="MM Holding Footer"/>
    <w:basedOn w:val="Pidipagina"/>
    <w:link w:val="MMHoldingFooter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sz w:val="16"/>
      <w:szCs w:val="13"/>
      <w:lang w:val="it-IT"/>
      <w14:cntxtAlts/>
    </w:rPr>
  </w:style>
  <w:style w:type="character" w:customStyle="1" w:styleId="MMHoldingFooterGrassettoCarattere">
    <w:name w:val="MM Holding Footer Grassetto Carattere"/>
    <w:basedOn w:val="PidipaginaCarattere"/>
    <w:link w:val="MMHoldingFooterGrassetto"/>
    <w:rsid w:val="00D8523A"/>
    <w:rPr>
      <w:rFonts w:ascii="AkzidenzGrotesk" w:hAnsi="AkzidenzGrotesk"/>
      <w:b/>
      <w:sz w:val="16"/>
      <w:szCs w:val="13"/>
      <w:lang w:val="it-IT"/>
    </w:rPr>
  </w:style>
  <w:style w:type="paragraph" w:customStyle="1" w:styleId="MMHoldingTesto">
    <w:name w:val="MM Holding Testo"/>
    <w:basedOn w:val="Normale"/>
    <w:link w:val="MMHoldingTestoCarattere"/>
    <w:rsid w:val="00D8523A"/>
    <w:rPr>
      <w:rFonts w:cs="Arial"/>
      <w:color w:val="000000"/>
      <w:szCs w:val="20"/>
    </w:rPr>
  </w:style>
  <w:style w:type="character" w:customStyle="1" w:styleId="MMHoldingFooterCarattere">
    <w:name w:val="MM Holding Footer Carattere"/>
    <w:basedOn w:val="PidipaginaCarattere"/>
    <w:link w:val="MMHoldingFooter"/>
    <w:rsid w:val="00D8523A"/>
    <w:rPr>
      <w:rFonts w:ascii="AkzidenzGrotesk" w:hAnsi="AkzidenzGrotesk"/>
      <w:sz w:val="16"/>
      <w:szCs w:val="13"/>
      <w:lang w:val="it-IT"/>
      <w14:cntxtAlts/>
    </w:rPr>
  </w:style>
  <w:style w:type="paragraph" w:customStyle="1" w:styleId="MMHoldingTestoGrassetto">
    <w:name w:val="MM Holding Testo Grassetto"/>
    <w:basedOn w:val="MMHolding"/>
    <w:link w:val="MMHoldingTestoGrassettoCarattere"/>
    <w:rsid w:val="00D8523A"/>
    <w:rPr>
      <w:b/>
      <w:szCs w:val="20"/>
    </w:rPr>
  </w:style>
  <w:style w:type="character" w:customStyle="1" w:styleId="MMHoldingTestoCarattere">
    <w:name w:val="MM Holding Testo Carattere"/>
    <w:basedOn w:val="Carpredefinitoparagrafo"/>
    <w:link w:val="MMHoldingTesto"/>
    <w:rsid w:val="00D8523A"/>
    <w:rPr>
      <w:rFonts w:ascii="AkzidenzGrotesk" w:hAnsi="AkzidenzGrotesk" w:cs="Arial"/>
      <w:color w:val="000000"/>
      <w:sz w:val="20"/>
      <w:szCs w:val="20"/>
    </w:rPr>
  </w:style>
  <w:style w:type="character" w:customStyle="1" w:styleId="MMHoldingTestoGrassettoCarattere">
    <w:name w:val="MM Holding Testo Grassetto Carattere"/>
    <w:basedOn w:val="MMHoldingCarattere"/>
    <w:link w:val="MMHoldingTestoGrassetto"/>
    <w:rsid w:val="00D8523A"/>
    <w:rPr>
      <w:rFonts w:ascii="AkzidenzGrotesk" w:hAnsi="AkzidenzGrotesk"/>
      <w:b/>
      <w:sz w:val="20"/>
      <w:szCs w:val="20"/>
    </w:rPr>
  </w:style>
  <w:style w:type="paragraph" w:customStyle="1" w:styleId="Testo">
    <w:name w:val="Testo"/>
    <w:basedOn w:val="Normale"/>
    <w:link w:val="TestoCarattere"/>
    <w:qFormat/>
    <w:rsid w:val="00A032B1"/>
    <w:pPr>
      <w:spacing w:after="0"/>
    </w:pPr>
  </w:style>
  <w:style w:type="character" w:customStyle="1" w:styleId="TestoCarattere">
    <w:name w:val="Testo Carattere"/>
    <w:basedOn w:val="Carpredefinitoparagrafo"/>
    <w:link w:val="Testo"/>
    <w:rsid w:val="00A032B1"/>
    <w:rPr>
      <w:rFonts w:ascii="AkzidenzGrotesk" w:hAnsi="AkzidenzGrotesk"/>
      <w:sz w:val="20"/>
    </w:rPr>
  </w:style>
  <w:style w:type="paragraph" w:customStyle="1" w:styleId="TitoloGrassetto">
    <w:name w:val="Titolo Grassetto"/>
    <w:basedOn w:val="Testo"/>
    <w:link w:val="TitoloGrassettoCarattere"/>
    <w:qFormat/>
    <w:rsid w:val="00C136A9"/>
    <w:rPr>
      <w:b/>
      <w:szCs w:val="20"/>
    </w:rPr>
  </w:style>
  <w:style w:type="character" w:customStyle="1" w:styleId="TitoloGrassettoCarattere">
    <w:name w:val="Titolo Grassetto Carattere"/>
    <w:basedOn w:val="TestoCarattere"/>
    <w:link w:val="TitoloGrassetto"/>
    <w:rsid w:val="00C136A9"/>
    <w:rPr>
      <w:rFonts w:ascii="AkzidenzGrotesk" w:hAnsi="AkzidenzGrotesk"/>
      <w:b/>
      <w:sz w:val="20"/>
      <w:szCs w:val="20"/>
    </w:rPr>
  </w:style>
  <w:style w:type="paragraph" w:customStyle="1" w:styleId="Luogodata">
    <w:name w:val="Luogo data"/>
    <w:basedOn w:val="Normale"/>
    <w:link w:val="LuogodataCarattere"/>
    <w:qFormat/>
    <w:rsid w:val="0014178C"/>
    <w:pPr>
      <w:spacing w:after="720"/>
    </w:pPr>
    <w:rPr>
      <w:rFonts w:cs="Arial"/>
      <w:color w:val="000000"/>
      <w:szCs w:val="20"/>
    </w:rPr>
  </w:style>
  <w:style w:type="paragraph" w:customStyle="1" w:styleId="Indirizzo">
    <w:name w:val="Indirizzo"/>
    <w:basedOn w:val="Normale"/>
    <w:next w:val="Normale"/>
    <w:link w:val="IndirizzoCarattere"/>
    <w:qFormat/>
    <w:rsid w:val="00A032B1"/>
    <w:pPr>
      <w:spacing w:before="1134" w:after="0"/>
      <w:contextualSpacing/>
    </w:pPr>
    <w:rPr>
      <w:szCs w:val="20"/>
    </w:rPr>
  </w:style>
  <w:style w:type="character" w:customStyle="1" w:styleId="LuogodataCarattere">
    <w:name w:val="Luogo data Carattere"/>
    <w:basedOn w:val="Carpredefinitoparagrafo"/>
    <w:link w:val="Luogodata"/>
    <w:rsid w:val="0014178C"/>
    <w:rPr>
      <w:rFonts w:ascii="AkzidenzGrotesk" w:hAnsi="AkzidenzGrotesk" w:cs="Arial"/>
      <w:color w:val="000000"/>
      <w:sz w:val="20"/>
      <w:szCs w:val="20"/>
    </w:rPr>
  </w:style>
  <w:style w:type="character" w:customStyle="1" w:styleId="IndirizzoCarattere">
    <w:name w:val="Indirizzo Carattere"/>
    <w:basedOn w:val="Carpredefinitoparagrafo"/>
    <w:link w:val="Indirizzo"/>
    <w:rsid w:val="00A032B1"/>
    <w:rPr>
      <w:rFonts w:ascii="AkzidenzGrotesk" w:hAnsi="AkzidenzGrotesk"/>
      <w:sz w:val="20"/>
      <w:szCs w:val="20"/>
    </w:rPr>
  </w:style>
  <w:style w:type="paragraph" w:customStyle="1" w:styleId="FirmaSA">
    <w:name w:val="Firma SA"/>
    <w:basedOn w:val="TitoloGrassetto"/>
    <w:link w:val="FirmaSACarattere"/>
    <w:qFormat/>
    <w:rsid w:val="00C136A9"/>
    <w:pPr>
      <w:spacing w:before="480" w:after="720"/>
    </w:pPr>
  </w:style>
  <w:style w:type="paragraph" w:customStyle="1" w:styleId="Footergrassetto">
    <w:name w:val="Footer grassetto"/>
    <w:basedOn w:val="MMHoldingFooter"/>
    <w:link w:val="FootergrassettoCarattere"/>
    <w:rsid w:val="00C136A9"/>
  </w:style>
  <w:style w:type="character" w:customStyle="1" w:styleId="FirmaSACarattere">
    <w:name w:val="Firma SA Carattere"/>
    <w:basedOn w:val="TitoloGrassettoCarattere"/>
    <w:link w:val="FirmaSA"/>
    <w:rsid w:val="00C136A9"/>
    <w:rPr>
      <w:rFonts w:ascii="AkzidenzGrotesk" w:hAnsi="AkzidenzGrotesk"/>
      <w:b/>
      <w:sz w:val="20"/>
      <w:szCs w:val="20"/>
    </w:rPr>
  </w:style>
  <w:style w:type="paragraph" w:customStyle="1" w:styleId="Footernormale">
    <w:name w:val="Footer normale"/>
    <w:basedOn w:val="MMHoldingFooter"/>
    <w:link w:val="FooternormaleCarattere"/>
    <w:rsid w:val="00C136A9"/>
  </w:style>
  <w:style w:type="character" w:customStyle="1" w:styleId="FootergrassettoCarattere">
    <w:name w:val="Footer grassetto Carattere"/>
    <w:basedOn w:val="MMHoldingFooterCarattere"/>
    <w:link w:val="Footergrassetto"/>
    <w:rsid w:val="00C136A9"/>
    <w:rPr>
      <w:rFonts w:ascii="AkzidenzGrotesk" w:hAnsi="AkzidenzGrotesk"/>
      <w:sz w:val="16"/>
      <w:szCs w:val="13"/>
      <w:lang w:val="it-IT"/>
      <w14:cntxtAlts/>
    </w:rPr>
  </w:style>
  <w:style w:type="character" w:customStyle="1" w:styleId="FooternormaleCarattere">
    <w:name w:val="Footer normale Carattere"/>
    <w:basedOn w:val="MMHoldingFooterCarattere"/>
    <w:link w:val="Footernormale"/>
    <w:rsid w:val="00C136A9"/>
    <w:rPr>
      <w:rFonts w:ascii="AkzidenzGrotesk" w:hAnsi="AkzidenzGrotesk"/>
      <w:sz w:val="16"/>
      <w:szCs w:val="13"/>
      <w:lang w:val="it-IT"/>
      <w14:cntxtAlts/>
    </w:rPr>
  </w:style>
  <w:style w:type="paragraph" w:styleId="Nessunaspaziatura">
    <w:name w:val="No Spacing"/>
    <w:uiPriority w:val="1"/>
    <w:qFormat/>
    <w:rsid w:val="00C47AA6"/>
    <w:pPr>
      <w:spacing w:after="0" w:line="240" w:lineRule="auto"/>
    </w:pPr>
    <w:rPr>
      <w:rFonts w:ascii="AkzidenzGrotesk" w:hAnsi="AkzidenzGrotesk"/>
      <w:sz w:val="20"/>
    </w:rPr>
  </w:style>
  <w:style w:type="character" w:styleId="Numeroriga">
    <w:name w:val="line number"/>
    <w:basedOn w:val="Carpredefinitoparagrafo"/>
    <w:uiPriority w:val="99"/>
    <w:semiHidden/>
    <w:unhideWhenUsed/>
    <w:rsid w:val="002A396E"/>
  </w:style>
  <w:style w:type="paragraph" w:styleId="NormaleWeb">
    <w:name w:val="Normal (Web)"/>
    <w:basedOn w:val="Normale"/>
    <w:uiPriority w:val="99"/>
    <w:unhideWhenUsed/>
    <w:rsid w:val="00F228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table" w:customStyle="1" w:styleId="Grigliatabella1">
    <w:name w:val="Griglia tabella1"/>
    <w:basedOn w:val="Tabellanormale"/>
    <w:next w:val="Grigliatabella"/>
    <w:uiPriority w:val="39"/>
    <w:rsid w:val="00B9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mfs\MMData\MM%20Holding\Bacheca\Modelli\MM%20Agricole\%5bIT%5d%20MM%20Macchine%20Agricole.dotx" TargetMode="Externa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zato 1">
      <a:majorFont>
        <a:latin typeface="AkzidenzGrotesk"/>
        <a:ea typeface=""/>
        <a:cs typeface=""/>
      </a:majorFont>
      <a:minorFont>
        <a:latin typeface="AkzidenzGrotes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D6617-625C-4982-BBE9-660F0D1A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[IT] MM Macchine Agricole.dotx</Template>
  <TotalTime>215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Moor</dc:creator>
  <cp:keywords/>
  <dc:description/>
  <cp:lastModifiedBy>Melissa Laghi</cp:lastModifiedBy>
  <cp:revision>62</cp:revision>
  <cp:lastPrinted>2022-02-01T14:40:00Z</cp:lastPrinted>
  <dcterms:created xsi:type="dcterms:W3CDTF">2022-03-07T10:23:00Z</dcterms:created>
  <dcterms:modified xsi:type="dcterms:W3CDTF">2022-08-17T13:42:00Z</dcterms:modified>
</cp:coreProperties>
</file>