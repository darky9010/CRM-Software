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701"/>
        <w:gridCol w:w="2268"/>
        <w:gridCol w:w="20"/>
      </w:tblGrid>
      <w:tr w:rsidR="007A7D4C" w:rsidRPr="000205B6" w14:paraId="4B1EBB26" w14:textId="026CF180" w:rsidTr="0014749B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1701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Veicoli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Modelli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Targhe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Ore</w:t>
            </w:r>
          </w:p>
        </w:tc>
        <w:tc>
          <w:tcPr>
            <w:tcW w:w="2268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Smart Smart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fortwo fortwo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277880 277876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53453 543242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06 settembre 2022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F2209-0002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NF0005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collegamento ad angolo per tubi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50.00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pz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14.30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715.00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715.00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55.05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770.05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6E94840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Termine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di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reclamo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10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C7DE623" w14:textId="74F0633C" w:rsidR="00D056B0" w:rsidRPr="00D056B0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u w:val="single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Termine 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di 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pagamento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>10 giorni 3% di sconto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  <w:t>746.95</w:t>
      </w:r>
    </w:p>
    <w:p w14:paraId="52CADDCA" w14:textId="451BDBE6" w:rsidR="0096346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30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 netto</w:t>
      </w:r>
      <w:r>
        <w:rPr>
          <w:rFonts w:asciiTheme="majorHAnsi" w:eastAsia="Times New Roman" w:hAnsiTheme="majorHAnsi" w:cs="Arial"/>
          <w:szCs w:val="20"/>
          <w:lang w:val="it-IT" w:eastAsia="it-IT"/>
        </w:rPr>
        <w:tab/>
        <w:t>770.05</w:t>
      </w:r>
    </w:p>
    <w:p w14:paraId="4F2CCDBE" w14:textId="04DDC5DF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781DDF">
      <w:pPr>
        <w:pStyle w:val="Nessunaspaziatura"/>
        <w:tabs>
          <w:tab w:val="left" w:pos="1134"/>
          <w:tab w:val="right" w:pos="4536"/>
          <w:tab w:val="left" w:pos="5670"/>
          <w:tab w:val="right" w:pos="6804"/>
          <w:tab w:val="right" w:pos="9638"/>
        </w:tabs>
        <w:rPr>
          <w:b/>
          <w:bCs/>
        </w:rPr>
      </w:pPr>
    </w:p>
    <w:p w14:paraId="4DA91416" w14:textId="69D491A1" w:rsidR="0096346E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Banca</w:t>
      </w: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${bank_name}</w:t>
      </w:r>
    </w:p>
    <w:p w14:paraId="5B5C0CB8" w14:textId="4F2D9EBB" w:rsidR="001A02A5" w:rsidRPr="001A02A5" w:rsidRDefault="0096346E" w:rsidP="001A02A5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IBAN</w:t>
      </w:r>
    </w:p>
    <w:p w14:paraId="38C9D19F" w14:textId="3560BDBF" w:rsidR="00A100F2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${bank_account}</w:t>
      </w:r>
    </w:p>
    <w:sectPr w:rsidR="00A100F2" w:rsidRPr="001A02A5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BC60" w14:textId="77777777" w:rsidR="00FB5055" w:rsidRDefault="00FB5055" w:rsidP="001374D0">
      <w:pPr>
        <w:spacing w:after="0"/>
      </w:pPr>
      <w:r>
        <w:separator/>
      </w:r>
    </w:p>
  </w:endnote>
  <w:endnote w:type="continuationSeparator" w:id="0">
    <w:p w14:paraId="2B4BD3CA" w14:textId="77777777" w:rsidR="00FB5055" w:rsidRDefault="00FB5055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476C" w14:textId="77777777" w:rsidR="00FB5055" w:rsidRDefault="00FB5055" w:rsidP="001374D0">
      <w:pPr>
        <w:spacing w:after="0"/>
      </w:pPr>
      <w:r>
        <w:separator/>
      </w:r>
    </w:p>
  </w:footnote>
  <w:footnote w:type="continuationSeparator" w:id="0">
    <w:p w14:paraId="6E8124B0" w14:textId="77777777" w:rsidR="00FB5055" w:rsidRDefault="00FB5055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68</cp:revision>
  <cp:lastPrinted>2022-02-01T14:40:00Z</cp:lastPrinted>
  <dcterms:created xsi:type="dcterms:W3CDTF">2022-03-07T10:23:00Z</dcterms:created>
  <dcterms:modified xsi:type="dcterms:W3CDTF">2022-09-05T14:30:00Z</dcterms:modified>
</cp:coreProperties>
</file>