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7A7D4C" w:rsidRPr="000205B6" w14:paraId="4B1EBB26" w14:textId="026CF180" w:rsidTr="00485A72">
        <w:trPr>
          <w:trHeight w:val="2268"/>
        </w:trPr>
        <w:tc>
          <w:tcPr>
            <w:tcW w:w="5670" w:type="dxa"/>
            <w:vAlign w:val="center"/>
          </w:tcPr>
          <w:p w14:paraId="5834E19B" w14:textId="5E4F98FC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79050666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706535AB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62EFA2AB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2897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Modello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Targa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1072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277880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/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4974EBA6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02 settembre 2022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F2209-0001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NF0005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collegamento ad angolo per tubi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30.00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pz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14.30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429.00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429.00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33.00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462.00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10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10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448.15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30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462.00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77777777" w:rsidR="0096346E" w:rsidRPr="00D5769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Banca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proofErr w:type="spellStart"/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PostFinance</w:t>
      </w:r>
      <w:proofErr w:type="spellEnd"/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SA</w:t>
      </w:r>
    </w:p>
    <w:p w14:paraId="38C9D19F" w14:textId="10DD1644" w:rsidR="00A100F2" w:rsidRPr="00B7260C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IBAN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43513A" w:rsidRPr="004A0AEB">
        <w:rPr>
          <w:rFonts w:asciiTheme="majorHAnsi" w:eastAsia="Times New Roman" w:hAnsiTheme="majorHAnsi" w:cs="Arial"/>
          <w:szCs w:val="20"/>
          <w:lang w:val="it-IT" w:eastAsia="it-IT"/>
        </w:rPr>
        <w:t>CH36 0900 0000 1585 2271 8</w:t>
      </w:r>
    </w:p>
    <w:sectPr w:rsidR="00A100F2" w:rsidRPr="00B7260C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C8A3" w14:textId="77777777" w:rsidR="0061597E" w:rsidRDefault="0061597E" w:rsidP="001374D0">
      <w:pPr>
        <w:spacing w:after="0"/>
      </w:pPr>
      <w:r>
        <w:separator/>
      </w:r>
    </w:p>
  </w:endnote>
  <w:endnote w:type="continuationSeparator" w:id="0">
    <w:p w14:paraId="7A9786CF" w14:textId="77777777" w:rsidR="0061597E" w:rsidRDefault="0061597E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FEB0" w14:textId="77777777" w:rsidR="00BF53F0" w:rsidRPr="0091770F" w:rsidRDefault="00BF53F0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7BE44F38" w14:textId="77777777" w:rsidR="00BF53F0" w:rsidRPr="0091770F" w:rsidRDefault="00BF53F0" w:rsidP="00546942">
    <w:pPr>
      <w:pStyle w:val="Pidipagina"/>
      <w:tabs>
        <w:tab w:val="clear" w:pos="4819"/>
        <w:tab w:val="clear" w:pos="9638"/>
        <w:tab w:val="right" w:pos="9639"/>
      </w:tabs>
      <w:ind w:right="-1"/>
      <w:rPr>
        <w:color w:val="00B050"/>
        <w:spacing w:val="15"/>
        <w:sz w:val="13"/>
        <w:szCs w:val="13"/>
        <w:lang w:val="it-IT"/>
        <w14:cntxtAlts/>
      </w:rPr>
    </w:pPr>
  </w:p>
  <w:p w14:paraId="00C01AC6" w14:textId="77777777" w:rsidR="00BF53F0" w:rsidRPr="0091770F" w:rsidRDefault="004554F9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  <w:r w:rsidRPr="0091770F">
      <w:rPr>
        <w:rStyle w:val="Collegamentoipertestuale"/>
        <w:color w:val="00B050"/>
        <w:szCs w:val="16"/>
        <w:u w:val="none"/>
      </w:rPr>
      <w:tab/>
    </w:r>
    <w:r w:rsidR="00BF53F0" w:rsidRPr="0091770F">
      <w:rPr>
        <w:rStyle w:val="Collegamentoipertestuale"/>
        <w:color w:val="00B050"/>
        <w:szCs w:val="16"/>
        <w:u w:val="none"/>
      </w:rPr>
      <w:t xml:space="preserve">Pagina </w:t>
    </w:r>
    <w:r w:rsidR="00BF53F0" w:rsidRPr="0091770F">
      <w:rPr>
        <w:rStyle w:val="Collegamentoipertestuale"/>
        <w:color w:val="00B050"/>
        <w:szCs w:val="16"/>
        <w:u w:val="none"/>
      </w:rPr>
      <w:fldChar w:fldCharType="begin"/>
    </w:r>
    <w:r w:rsidR="00BF53F0" w:rsidRPr="0091770F">
      <w:rPr>
        <w:rStyle w:val="Collegamentoipertestuale"/>
        <w:color w:val="00B050"/>
        <w:szCs w:val="16"/>
        <w:u w:val="none"/>
      </w:rPr>
      <w:instrText>PAGE   \* MERGEFORMAT</w:instrText>
    </w:r>
    <w:r w:rsidR="00BF53F0" w:rsidRPr="0091770F">
      <w:rPr>
        <w:rStyle w:val="Collegamentoipertestuale"/>
        <w:color w:val="00B050"/>
        <w:szCs w:val="16"/>
        <w:u w:val="none"/>
      </w:rPr>
      <w:fldChar w:fldCharType="separate"/>
    </w:r>
    <w:r w:rsidR="00BF53F0" w:rsidRPr="0091770F">
      <w:rPr>
        <w:rStyle w:val="Collegamentoipertestuale"/>
        <w:color w:val="00B050"/>
        <w:szCs w:val="16"/>
        <w:u w:val="none"/>
      </w:rPr>
      <w:t>1</w:t>
    </w:r>
    <w:r w:rsidR="00BF53F0" w:rsidRPr="0091770F">
      <w:rPr>
        <w:rStyle w:val="Collegamentoipertestuale"/>
        <w:color w:val="00B050"/>
        <w:szCs w:val="16"/>
        <w:u w:val="non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144C" w14:textId="77777777" w:rsidR="00522B4C" w:rsidRPr="0091770F" w:rsidRDefault="00522B4C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5670"/>
        <w:tab w:val="right" w:pos="7371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500F8A2C" w14:textId="77777777" w:rsidR="00522B4C" w:rsidRPr="0091770F" w:rsidRDefault="00880108" w:rsidP="00E95F35">
    <w:pPr>
      <w:pStyle w:val="Footergrassetto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  <w:u w:val="single"/>
      </w:rPr>
    </w:pPr>
    <w:r w:rsidRPr="0091770F">
      <w:rPr>
        <w:b/>
        <w:color w:val="00B050"/>
        <w:szCs w:val="16"/>
      </w:rPr>
      <w:t xml:space="preserve">MM </w:t>
    </w:r>
    <w:r w:rsidR="003A42A6" w:rsidRPr="0091770F">
      <w:rPr>
        <w:b/>
        <w:color w:val="00B050"/>
        <w:szCs w:val="16"/>
      </w:rPr>
      <w:t>MACCHINE AGRICOLE</w:t>
    </w:r>
    <w:r w:rsidRPr="0091770F">
      <w:rPr>
        <w:b/>
        <w:color w:val="00B050"/>
        <w:szCs w:val="16"/>
      </w:rPr>
      <w:t xml:space="preserve"> SA</w:t>
    </w:r>
    <w:r w:rsidR="00522B4C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 xml:space="preserve">T +41 91 966 </w:t>
    </w:r>
    <w:r w:rsidR="00D357DA" w:rsidRPr="0091770F">
      <w:rPr>
        <w:color w:val="00B050"/>
        <w:szCs w:val="16"/>
      </w:rPr>
      <w:t>16 46</w:t>
    </w:r>
    <w:r w:rsidR="00F16665" w:rsidRPr="0091770F">
      <w:rPr>
        <w:color w:val="00B050"/>
        <w:szCs w:val="16"/>
      </w:rPr>
      <w:tab/>
      <w:t>mail@mm-agricole.ch</w:t>
    </w:r>
    <w:r w:rsidR="00696D86" w:rsidRPr="0091770F">
      <w:rPr>
        <w:color w:val="00B050"/>
        <w:szCs w:val="16"/>
      </w:rPr>
      <w:tab/>
      <w:t>Via</w:t>
    </w:r>
    <w:r w:rsidR="003A42A6" w:rsidRPr="0091770F">
      <w:rPr>
        <w:color w:val="00B050"/>
        <w:szCs w:val="16"/>
      </w:rPr>
      <w:t xml:space="preserve"> ai Lotti</w:t>
    </w:r>
    <w:r w:rsidR="00696D86" w:rsidRPr="0091770F">
      <w:rPr>
        <w:color w:val="00B050"/>
        <w:szCs w:val="16"/>
      </w:rPr>
      <w:t xml:space="preserve"> </w:t>
    </w:r>
    <w:r w:rsidR="003A42A6" w:rsidRPr="0091770F">
      <w:rPr>
        <w:color w:val="00B050"/>
        <w:szCs w:val="16"/>
      </w:rPr>
      <w:t>10</w:t>
    </w:r>
  </w:p>
  <w:p w14:paraId="7F34AAD3" w14:textId="0D8AA07F" w:rsidR="001E204E" w:rsidRPr="0091770F" w:rsidRDefault="0098453F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  <w:r w:rsidRPr="0098453F">
      <w:rPr>
        <w:color w:val="00B050"/>
        <w:szCs w:val="16"/>
        <w:lang w:val="it-CH"/>
      </w:rPr>
      <w:t>CHE-327.019.005</w:t>
    </w:r>
    <w:r w:rsidR="00522B4C" w:rsidRPr="0091770F">
      <w:rPr>
        <w:color w:val="00B050"/>
        <w:szCs w:val="16"/>
      </w:rPr>
      <w:tab/>
    </w:r>
    <w:r w:rsidR="00EF781B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>www.mm-agricole.ch</w:t>
    </w:r>
    <w:r w:rsidR="003A42A6" w:rsidRPr="0091770F">
      <w:rPr>
        <w:color w:val="00B050"/>
        <w:szCs w:val="16"/>
      </w:rPr>
      <w:tab/>
      <w:t>6943 Vezia T</w:t>
    </w:r>
    <w:r w:rsidR="00D357DA" w:rsidRPr="0091770F">
      <w:rPr>
        <w:color w:val="00B050"/>
        <w:szCs w:val="16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2225" w14:textId="77777777" w:rsidR="0061597E" w:rsidRDefault="0061597E" w:rsidP="001374D0">
      <w:pPr>
        <w:spacing w:after="0"/>
      </w:pPr>
      <w:r>
        <w:separator/>
      </w:r>
    </w:p>
  </w:footnote>
  <w:footnote w:type="continuationSeparator" w:id="0">
    <w:p w14:paraId="52F06DF6" w14:textId="77777777" w:rsidR="0061597E" w:rsidRDefault="0061597E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77777777" w:rsidR="00522B4C" w:rsidRDefault="00787C03" w:rsidP="000E1A9E">
    <w:pPr>
      <w:pStyle w:val="Intestazione"/>
      <w:tabs>
        <w:tab w:val="clear" w:pos="4819"/>
        <w:tab w:val="clear" w:pos="9638"/>
        <w:tab w:val="left" w:pos="1391"/>
      </w:tabs>
    </w:pPr>
    <w:r>
      <w:rPr>
        <w:noProof/>
        <w:lang w:eastAsia="it-CH"/>
      </w:rPr>
      <w:drawing>
        <wp:inline distT="0" distB="0" distL="0" distR="0" wp14:anchorId="152104D8" wp14:editId="2EC39322">
          <wp:extent cx="2243490" cy="431800"/>
          <wp:effectExtent l="0" t="0" r="4445" b="635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77777777" w:rsidR="00BE6E82" w:rsidRDefault="003A42A6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  <w:r>
      <w:rPr>
        <w:noProof/>
        <w:lang w:eastAsia="it-CH"/>
      </w:rPr>
      <w:drawing>
        <wp:inline distT="0" distB="0" distL="0" distR="0" wp14:anchorId="1FF04FD4" wp14:editId="61332EA3">
          <wp:extent cx="2243490" cy="431800"/>
          <wp:effectExtent l="0" t="0" r="4445" b="635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50454"/>
    <w:rsid w:val="0016406C"/>
    <w:rsid w:val="00191540"/>
    <w:rsid w:val="0019441F"/>
    <w:rsid w:val="00195808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F1237"/>
    <w:rsid w:val="005F1BF1"/>
    <w:rsid w:val="0061597E"/>
    <w:rsid w:val="00623C43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62</cp:revision>
  <cp:lastPrinted>2022-02-01T14:40:00Z</cp:lastPrinted>
  <dcterms:created xsi:type="dcterms:W3CDTF">2022-03-07T10:23:00Z</dcterms:created>
  <dcterms:modified xsi:type="dcterms:W3CDTF">2022-08-17T13:42:00Z</dcterms:modified>
</cp:coreProperties>
</file>