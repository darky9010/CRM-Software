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1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1276"/>
        <w:gridCol w:w="2693"/>
        <w:gridCol w:w="20"/>
      </w:tblGrid>
      <w:tr w:rsidR="007A7D4C" w:rsidRPr="000205B6" w14:paraId="4B1EBB26" w14:textId="026CF180" w:rsidTr="007E07FA">
        <w:trPr>
          <w:trHeight w:val="2268"/>
        </w:trPr>
        <w:tc>
          <w:tcPr>
            <w:tcW w:w="5670" w:type="dxa"/>
            <w:vAlign w:val="center"/>
          </w:tcPr>
          <w:p w14:paraId="5834E19B" w14:textId="6692A611" w:rsidR="007A7D4C" w:rsidRDefault="002F10AD" w:rsidP="007A7D4C">
            <w:pPr>
              <w:spacing w:after="0"/>
            </w:pPr>
            <w:r>
              <w:t>Signora</w:t>
            </w:r>
          </w:p>
          <w:p w14:paraId="7FBFEB25" w14:textId="500063FD" w:rsidR="007A7D4C" w:rsidRDefault="005771FC" w:rsidP="007A7D4C">
            <w:pPr>
              <w:spacing w:after="0"/>
            </w:pPr>
            <w:r>
              <w:t>Melissa Laghi</w:t>
            </w:r>
          </w:p>
          <w:p w14:paraId="5ECB4112" w14:textId="5A62011E" w:rsidR="0096346E" w:rsidRDefault="005771FC" w:rsidP="007A7D4C">
            <w:pPr>
              <w:spacing w:after="0"/>
            </w:pPr>
            <w:r>
              <w:t>Via Purasca Inferiore 54</w:t>
            </w:r>
          </w:p>
          <w:p w14:paraId="53179793" w14:textId="3D888D8F" w:rsidR="007A7D4C" w:rsidRPr="000205B6" w:rsidRDefault="005771FC" w:rsidP="007A7D4C">
            <w:pPr>
              <w:spacing w:after="0"/>
            </w:pPr>
            <w:r>
              <w:t>6989</w:t>
            </w:r>
            <w:r w:rsidR="007A7D4C">
              <w:t xml:space="preserve"> </w:t>
            </w:r>
            <w:r>
              <w:t>Purasca</w:t>
            </w:r>
            <w:r w:rsidR="007A7D4C">
              <w:t xml:space="preserve"> </w:t>
            </w:r>
            <w:r>
              <w:t>Ticino</w:t>
            </w:r>
          </w:p>
        </w:tc>
        <w:tc>
          <w:tcPr>
            <w:tcW w:w="1276" w:type="dxa"/>
            <w:vAlign w:val="center"/>
          </w:tcPr>
          <w:p w14:paraId="2EC5C991" w14:textId="761F4950" w:rsidR="007A7D4C" w:rsidRDefault="00F65C2F" w:rsidP="007A7D4C">
            <w:pPr>
              <w:spacing w:after="0"/>
            </w:pPr>
            <w:r>
              <w:t>Veicoli</w:t>
            </w:r>
          </w:p>
          <w:p w14:paraId="0F090EFA" w14:textId="702F58CC" w:rsidR="007A7D4C" w:rsidRDefault="00F65C2F" w:rsidP="007A7D4C">
            <w:pPr>
              <w:spacing w:after="0"/>
            </w:pPr>
            <w:r>
              <w:t>Modelli</w:t>
            </w:r>
          </w:p>
          <w:p w14:paraId="2E7E23C3" w14:textId="77777777" w:rsidR="007A7D4C" w:rsidRDefault="00F65C2F" w:rsidP="007A7D4C">
            <w:pPr>
              <w:spacing w:after="0"/>
            </w:pPr>
            <w:r>
              <w:t>Targhe</w:t>
            </w:r>
          </w:p>
          <w:p w14:paraId="2517AC5F" w14:textId="0FB1B5D9" w:rsidR="00301685" w:rsidRDefault="00301685" w:rsidP="007A7D4C">
            <w:pPr>
              <w:spacing w:after="0"/>
            </w:pPr>
            <w:r>
              <w:t>Ore</w:t>
            </w:r>
          </w:p>
        </w:tc>
        <w:tc>
          <w:tcPr>
            <w:tcW w:w="2693" w:type="dxa"/>
            <w:vAlign w:val="center"/>
          </w:tcPr>
          <w:p w14:paraId="52CE8F0A" w14:textId="1E406C77" w:rsidR="007A7D4C" w:rsidRDefault="005771FC" w:rsidP="007A7D4C">
            <w:pPr>
              <w:spacing w:after="0"/>
              <w:jc w:val="right"/>
            </w:pPr>
            <w:r>
              <w:t>Smart</w:t>
            </w:r>
          </w:p>
          <w:p w14:paraId="325A66F6" w14:textId="288DCBC0" w:rsidR="007A7D4C" w:rsidRDefault="005771FC" w:rsidP="007A7D4C">
            <w:pPr>
              <w:spacing w:after="0"/>
              <w:jc w:val="right"/>
            </w:pPr>
            <w:r>
              <w:t>fortwo</w:t>
            </w:r>
          </w:p>
          <w:p w14:paraId="67DAE719" w14:textId="77777777" w:rsidR="007A7D4C" w:rsidRDefault="005771FC" w:rsidP="007A7D4C">
            <w:pPr>
              <w:spacing w:after="0"/>
              <w:jc w:val="right"/>
            </w:pPr>
            <w:r>
              <w:t>277876</w:t>
            </w:r>
          </w:p>
          <w:p w14:paraId="28795A99" w14:textId="17FADB13" w:rsidR="00301685" w:rsidRDefault="00301685" w:rsidP="007A7D4C">
            <w:pPr>
              <w:spacing w:after="0"/>
              <w:jc w:val="right"/>
            </w:pPr>
            <w:r>
              <w:t>543242</w:t>
            </w:r>
          </w:p>
        </w:tc>
        <w:tc>
          <w:tcPr>
            <w:tcW w:w="20" w:type="dxa"/>
          </w:tcPr>
          <w:p w14:paraId="529561AC" w14:textId="77777777" w:rsidR="007A7D4C" w:rsidRDefault="007A7D4C" w:rsidP="007A7D4C">
            <w:pPr>
              <w:spacing w:after="0"/>
            </w:pPr>
          </w:p>
        </w:tc>
      </w:tr>
    </w:tbl>
    <w:p w14:paraId="1D394146" w14:textId="34AEE83B" w:rsidR="002979DE" w:rsidRDefault="00CA32F8" w:rsidP="00781DDF">
      <w:pPr>
        <w:pStyle w:val="Nessunaspaziatura"/>
        <w:tabs>
          <w:tab w:val="left" w:pos="1276"/>
        </w:tabs>
      </w:pPr>
      <w:r>
        <w:t>Vezia</w:t>
      </w:r>
      <w:r w:rsidR="00781DDF">
        <w:tab/>
      </w:r>
      <w:r>
        <w:t>07 settembre 2022</w:t>
      </w:r>
    </w:p>
    <w:p w14:paraId="41991DB5" w14:textId="2A158CB6" w:rsidR="00CA32F8" w:rsidRDefault="00CA32F8" w:rsidP="002979DE">
      <w:pPr>
        <w:pStyle w:val="Nessunaspaziatura"/>
      </w:pPr>
    </w:p>
    <w:p w14:paraId="17C3E16F" w14:textId="77777777" w:rsidR="00CA32F8" w:rsidRDefault="00CA32F8" w:rsidP="002979DE">
      <w:pPr>
        <w:pStyle w:val="Nessunaspaziatura"/>
      </w:pPr>
    </w:p>
    <w:p w14:paraId="1C8FCDB8" w14:textId="41944595" w:rsidR="002979DE" w:rsidRPr="0023766A" w:rsidRDefault="00A10E52" w:rsidP="00781DDF">
      <w:pPr>
        <w:tabs>
          <w:tab w:val="left" w:pos="1276"/>
          <w:tab w:val="right" w:pos="9638"/>
        </w:tabs>
        <w:spacing w:after="0"/>
      </w:pPr>
      <w:r>
        <w:rPr>
          <w:b/>
        </w:rPr>
        <w:t>Fattura</w:t>
      </w:r>
      <w:r w:rsidR="00781DDF">
        <w:rPr>
          <w:b/>
        </w:rPr>
        <w:tab/>
        <w:t>F2209-0004</w:t>
      </w:r>
      <w:r w:rsidR="0023766A">
        <w:rPr>
          <w:b/>
        </w:rPr>
        <w:tab/>
      </w:r>
    </w:p>
    <w:p w14:paraId="12BED60D" w14:textId="0EDE08CA" w:rsidR="00CF2F43" w:rsidRDefault="00CF2F43" w:rsidP="002979DE">
      <w:pPr>
        <w:pStyle w:val="Nessunaspaziatura"/>
      </w:pPr>
    </w:p>
    <w:p w14:paraId="7703F04A" w14:textId="77777777" w:rsidR="0023766A" w:rsidRDefault="0023766A" w:rsidP="002979DE">
      <w:pPr>
        <w:pStyle w:val="Nessunaspaziatura"/>
      </w:pPr>
    </w:p>
    <w:tbl>
      <w:tblPr>
        <w:tblStyle w:val="Grigliatabella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399"/>
        <w:gridCol w:w="851"/>
        <w:gridCol w:w="709"/>
        <w:gridCol w:w="1134"/>
        <w:gridCol w:w="1338"/>
      </w:tblGrid>
      <w:tr w:rsidR="00D931A8" w14:paraId="5DA79444" w14:textId="77777777" w:rsidTr="008C7720">
        <w:tc>
          <w:tcPr>
            <w:tcW w:w="1271" w:type="dxa"/>
          </w:tcPr>
          <w:p w14:paraId="36B2ADA8" w14:textId="120B1C6A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Articolo</w:t>
            </w:r>
          </w:p>
        </w:tc>
        <w:tc>
          <w:tcPr>
            <w:tcW w:w="4399" w:type="dxa"/>
          </w:tcPr>
          <w:p w14:paraId="7FBCC903" w14:textId="05C8D8A0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Descrizione</w:t>
            </w:r>
          </w:p>
        </w:tc>
        <w:tc>
          <w:tcPr>
            <w:tcW w:w="851" w:type="dxa"/>
          </w:tcPr>
          <w:p w14:paraId="08788722" w14:textId="4377F7FA" w:rsidR="00D931A8" w:rsidRDefault="00D931A8" w:rsidP="0099019E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Quantità</w:t>
            </w:r>
          </w:p>
        </w:tc>
        <w:tc>
          <w:tcPr>
            <w:tcW w:w="709" w:type="dxa"/>
          </w:tcPr>
          <w:p w14:paraId="12E4CD64" w14:textId="702A5C88" w:rsidR="00D931A8" w:rsidRDefault="00D931A8" w:rsidP="0099019E">
            <w:pPr>
              <w:pStyle w:val="Nessunaspaziatura"/>
              <w:ind w:left="9"/>
              <w:jc w:val="right"/>
            </w:pPr>
            <w:r w:rsidRPr="00ED0999">
              <w:rPr>
                <w:b/>
                <w:bCs/>
              </w:rPr>
              <w:t>Unità</w:t>
            </w:r>
          </w:p>
        </w:tc>
        <w:tc>
          <w:tcPr>
            <w:tcW w:w="1134" w:type="dxa"/>
          </w:tcPr>
          <w:p w14:paraId="6EA824FB" w14:textId="01BAE954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Prezzo</w:t>
            </w:r>
          </w:p>
        </w:tc>
        <w:tc>
          <w:tcPr>
            <w:tcW w:w="1338" w:type="dxa"/>
          </w:tcPr>
          <w:p w14:paraId="439F9F1A" w14:textId="081A0ABA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 xml:space="preserve">Importo </w:t>
            </w:r>
          </w:p>
        </w:tc>
      </w:tr>
      <w:tr w:rsidR="009268E5" w:rsidRPr="00765A70" w14:paraId="2689B223" w14:textId="77777777" w:rsidTr="008C7720">
        <w:tc>
          <w:tcPr>
            <w:tcW w:w="1271" w:type="dxa"/>
          </w:tcPr>
          <w:p w14:paraId="4DC8815C" w14:textId="77777777" w:rsidR="009268E5" w:rsidRDefault="009268E5" w:rsidP="002979DE">
            <w:pPr>
              <w:pStyle w:val="Nessunaspaziatura"/>
            </w:pPr>
          </w:p>
        </w:tc>
        <w:tc>
          <w:tcPr>
            <w:tcW w:w="4399" w:type="dxa"/>
          </w:tcPr>
          <w:p w14:paraId="20178F66" w14:textId="77777777" w:rsidR="009268E5" w:rsidRDefault="009268E5" w:rsidP="002979DE">
            <w:pPr>
              <w:pStyle w:val="Nessunaspaziatura"/>
            </w:pPr>
          </w:p>
        </w:tc>
        <w:tc>
          <w:tcPr>
            <w:tcW w:w="851" w:type="dxa"/>
          </w:tcPr>
          <w:p w14:paraId="42E501E3" w14:textId="77777777" w:rsidR="009268E5" w:rsidRDefault="009268E5" w:rsidP="002979DE">
            <w:pPr>
              <w:pStyle w:val="Nessunaspaziatura"/>
            </w:pPr>
          </w:p>
        </w:tc>
        <w:tc>
          <w:tcPr>
            <w:tcW w:w="709" w:type="dxa"/>
          </w:tcPr>
          <w:p w14:paraId="66864664" w14:textId="77777777" w:rsidR="009268E5" w:rsidRDefault="009268E5" w:rsidP="00F03310">
            <w:pPr>
              <w:pStyle w:val="Nessunaspaziatura"/>
              <w:ind w:left="9"/>
            </w:pPr>
          </w:p>
        </w:tc>
        <w:tc>
          <w:tcPr>
            <w:tcW w:w="1134" w:type="dxa"/>
          </w:tcPr>
          <w:p w14:paraId="48475DDE" w14:textId="77777777" w:rsidR="009268E5" w:rsidRDefault="009268E5" w:rsidP="00F03310">
            <w:pPr>
              <w:pStyle w:val="Nessunaspaziatura"/>
              <w:jc w:val="right"/>
            </w:pPr>
          </w:p>
        </w:tc>
        <w:tc>
          <w:tcPr>
            <w:tcW w:w="1338" w:type="dxa"/>
          </w:tcPr>
          <w:p w14:paraId="74E8EAEE" w14:textId="77777777" w:rsidR="009268E5" w:rsidRDefault="009268E5" w:rsidP="00F03310">
            <w:pPr>
              <w:pStyle w:val="Nessunaspaziatura"/>
              <w:jc w:val="right"/>
            </w:pPr>
          </w:p>
        </w:tc>
      </w:tr>
      <w:tr w:rsidR="00765A70" w:rsidRPr="00765A70" w14:paraId="5DC27DFF" w14:textId="77777777" w:rsidTr="008C7720">
        <w:tc>
          <w:tcPr>
            <w:tcW w:w="1271" w:type="dxa"/>
          </w:tcPr>
          <w:p w14:paraId="3F6A0CE3" w14:textId="2475D2AC" w:rsidR="00765A70" w:rsidRPr="00765A70" w:rsidRDefault="00227C95" w:rsidP="002979DE">
            <w:pPr>
              <w:pStyle w:val="Nessunaspaziatura"/>
            </w:pPr>
            <w:r>
              <w:t>NF0005</w:t>
            </w:r>
          </w:p>
        </w:tc>
        <w:tc>
          <w:tcPr>
            <w:tcW w:w="4399" w:type="dxa"/>
          </w:tcPr>
          <w:p w14:paraId="627D3FFF" w14:textId="6E2B83ED" w:rsidR="00765A70" w:rsidRPr="00765A70" w:rsidRDefault="00227C95" w:rsidP="002979DE">
            <w:pPr>
              <w:pStyle w:val="Nessunaspaziatura"/>
            </w:pPr>
            <w:r>
              <w:t>collegamento ad angolo per tubi</w:t>
            </w:r>
          </w:p>
        </w:tc>
        <w:tc>
          <w:tcPr>
            <w:tcW w:w="851" w:type="dxa"/>
          </w:tcPr>
          <w:p w14:paraId="7A0D0A2D" w14:textId="3DC56607" w:rsidR="00765A70" w:rsidRPr="00765A70" w:rsidRDefault="00227C95" w:rsidP="0099019E">
            <w:pPr>
              <w:pStyle w:val="Nessunaspaziatura"/>
              <w:jc w:val="right"/>
            </w:pPr>
            <w:r>
              <w:t>5.00</w:t>
            </w:r>
          </w:p>
        </w:tc>
        <w:tc>
          <w:tcPr>
            <w:tcW w:w="709" w:type="dxa"/>
          </w:tcPr>
          <w:p w14:paraId="614C59CE" w14:textId="627F74D6" w:rsidR="00765A70" w:rsidRPr="00765A70" w:rsidRDefault="00227C95" w:rsidP="0099019E">
            <w:pPr>
              <w:pStyle w:val="Nessunaspaziatura"/>
              <w:ind w:left="9"/>
              <w:jc w:val="right"/>
            </w:pPr>
            <w:r>
              <w:t>pz</w:t>
            </w:r>
          </w:p>
        </w:tc>
        <w:tc>
          <w:tcPr>
            <w:tcW w:w="1134" w:type="dxa"/>
          </w:tcPr>
          <w:p w14:paraId="491E1E9C" w14:textId="0B1E20B5" w:rsidR="00765A70" w:rsidRPr="00765A70" w:rsidRDefault="00227C95" w:rsidP="00F03310">
            <w:pPr>
              <w:pStyle w:val="Nessunaspaziatura"/>
              <w:jc w:val="right"/>
            </w:pPr>
            <w:r>
              <w:t>2.85</w:t>
            </w:r>
          </w:p>
        </w:tc>
        <w:tc>
          <w:tcPr>
            <w:tcW w:w="1338" w:type="dxa"/>
          </w:tcPr>
          <w:p w14:paraId="23891A4B" w14:textId="7DACEBD1" w:rsidR="00765A70" w:rsidRPr="00765A70" w:rsidRDefault="00227C95" w:rsidP="00F03310">
            <w:pPr>
              <w:pStyle w:val="Nessunaspaziatura"/>
              <w:jc w:val="right"/>
            </w:pPr>
            <w:r>
              <w:t>14.30</w:t>
            </w:r>
          </w:p>
        </w:tc>
      </w:tr>
    </w:tbl>
    <w:p w14:paraId="4004ADCF" w14:textId="77777777" w:rsidR="00D931A8" w:rsidRDefault="00D931A8" w:rsidP="002979DE">
      <w:pPr>
        <w:pStyle w:val="Nessunaspaziatura"/>
      </w:pPr>
    </w:p>
    <w:p w14:paraId="642B3B9B" w14:textId="208B23E1" w:rsidR="00C4542E" w:rsidRDefault="00C4542E" w:rsidP="00C4542E">
      <w:pPr>
        <w:pStyle w:val="Nessunaspaziatura"/>
      </w:pPr>
    </w:p>
    <w:p w14:paraId="52E6325A" w14:textId="20CFEFB2" w:rsidR="0038759F" w:rsidRDefault="0038759F" w:rsidP="00EE01DD">
      <w:pPr>
        <w:pStyle w:val="Nessunaspaziatura"/>
        <w:tabs>
          <w:tab w:val="left" w:pos="1134"/>
          <w:tab w:val="right" w:pos="5670"/>
          <w:tab w:val="right" w:pos="6804"/>
          <w:tab w:val="right" w:pos="7938"/>
          <w:tab w:val="right" w:pos="9638"/>
        </w:tabs>
      </w:pPr>
    </w:p>
    <w:p w14:paraId="462154AD" w14:textId="07BA564E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28D9F91" w14:textId="5E2F3E1D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56EC077" w14:textId="14DA7E95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D36DC71" w14:textId="5CB3AB5F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3C250EC" w14:textId="00A75FC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0121A74" w14:textId="418DA0B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15B8A3F" w14:textId="786312F0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Totale in CHF</w:t>
      </w:r>
      <w:r>
        <w:tab/>
      </w:r>
      <w:r>
        <w:tab/>
      </w:r>
      <w:r>
        <w:tab/>
      </w:r>
      <w:r>
        <w:tab/>
      </w:r>
      <w:r>
        <w:tab/>
      </w:r>
      <w:r w:rsidR="005771FC">
        <w:t>14.30</w:t>
      </w:r>
    </w:p>
    <w:p w14:paraId="473ABBC2" w14:textId="77777777" w:rsidR="0096346E" w:rsidRDefault="0096346E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066FCAD" w14:textId="7125DC70" w:rsidR="00372BA7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IVA</w:t>
      </w:r>
      <w:r w:rsidR="00EE01DD">
        <w:t xml:space="preserve"> </w:t>
      </w:r>
      <w:r w:rsidR="005771FC">
        <w:t>7.7%</w:t>
      </w:r>
      <w:r w:rsidR="00EE01DD">
        <w:tab/>
      </w:r>
      <w:r w:rsidR="00EE01DD">
        <w:tab/>
      </w:r>
      <w:r w:rsidR="00EE01DD">
        <w:tab/>
      </w:r>
      <w:r>
        <w:tab/>
      </w:r>
      <w:r w:rsidR="00EE01DD">
        <w:tab/>
      </w:r>
      <w:r w:rsidR="00EE01DD">
        <w:tab/>
      </w:r>
      <w:r w:rsidR="005771FC">
        <w:t>1.10</w:t>
      </w:r>
    </w:p>
    <w:p w14:paraId="5DE6DEA9" w14:textId="77777777" w:rsidR="00195808" w:rsidRDefault="00195808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8C9D19F" w14:textId="1BE6A7AB" w:rsidR="00A100F2" w:rsidRPr="007E07FA" w:rsidRDefault="00ED0999" w:rsidP="007E07FA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  <w:r w:rsidRPr="00195808">
        <w:rPr>
          <w:b/>
          <w:bCs/>
        </w:rPr>
        <w:t>Totale con IVA in CHF</w:t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5771FC">
        <w:rPr>
          <w:b/>
          <w:bCs/>
        </w:rPr>
        <w:t>15.40</w:t>
      </w:r>
    </w:p>
    <w:sectPr w:rsidR="00A100F2" w:rsidRPr="007E07FA" w:rsidSect="000E1A9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3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1101" w14:textId="77777777" w:rsidR="00A1151B" w:rsidRDefault="00A1151B" w:rsidP="001374D0">
      <w:pPr>
        <w:spacing w:after="0"/>
      </w:pPr>
      <w:r>
        <w:separator/>
      </w:r>
    </w:p>
  </w:endnote>
  <w:endnote w:type="continuationSeparator" w:id="0">
    <w:p w14:paraId="5AB274FD" w14:textId="77777777" w:rsidR="00A1151B" w:rsidRDefault="00A1151B" w:rsidP="0013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kzidenzGrotesk">
    <w:altName w:val="Calibri"/>
    <w:panose1 w:val="0200050305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1AC6" w14:textId="14BDB3F9" w:rsidR="00BF53F0" w:rsidRPr="0091770F" w:rsidRDefault="00BF53F0" w:rsidP="00546942">
    <w:pPr>
      <w:pStyle w:val="Footergrassetto"/>
      <w:tabs>
        <w:tab w:val="clear" w:pos="3261"/>
        <w:tab w:val="clear" w:pos="5670"/>
      </w:tabs>
      <w:rPr>
        <w:rStyle w:val="Collegamentoipertestuale"/>
        <w:color w:val="00B050"/>
        <w:szCs w:val="16"/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A6B0" w14:textId="77777777" w:rsidR="00522B4C" w:rsidRPr="0091770F" w:rsidRDefault="00522B4C" w:rsidP="00AE5BCC">
    <w:pPr>
      <w:pStyle w:val="Pidipagina"/>
      <w:tabs>
        <w:tab w:val="clear" w:pos="4819"/>
        <w:tab w:val="clear" w:pos="9638"/>
        <w:tab w:val="right" w:pos="5670"/>
        <w:tab w:val="right" w:pos="7371"/>
        <w:tab w:val="right" w:pos="9639"/>
      </w:tabs>
      <w:ind w:right="-1"/>
      <w:rPr>
        <w:color w:val="00B050"/>
        <w:sz w:val="13"/>
        <w:szCs w:val="13"/>
        <w:lang w:val="it-IT"/>
        <w14:cntxtAlts/>
      </w:rPr>
    </w:pPr>
  </w:p>
  <w:p w14:paraId="7F34AAD3" w14:textId="2AE83DA4" w:rsidR="001E204E" w:rsidRPr="0091770F" w:rsidRDefault="001E204E" w:rsidP="00E95F35">
    <w:pPr>
      <w:pStyle w:val="Footernormale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7EBB" w14:textId="77777777" w:rsidR="00A1151B" w:rsidRDefault="00A1151B" w:rsidP="001374D0">
      <w:pPr>
        <w:spacing w:after="0"/>
      </w:pPr>
      <w:r>
        <w:separator/>
      </w:r>
    </w:p>
  </w:footnote>
  <w:footnote w:type="continuationSeparator" w:id="0">
    <w:p w14:paraId="07763EF5" w14:textId="77777777" w:rsidR="00A1151B" w:rsidRDefault="00A1151B" w:rsidP="00137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3C81" w14:textId="4A1E0E55" w:rsidR="00522B4C" w:rsidRDefault="00522B4C" w:rsidP="000E1A9E">
    <w:pPr>
      <w:pStyle w:val="Intestazione"/>
      <w:tabs>
        <w:tab w:val="clear" w:pos="4819"/>
        <w:tab w:val="clear" w:pos="9638"/>
        <w:tab w:val="left" w:pos="139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B2F" w14:textId="2B3BA9A7" w:rsidR="00BE6E82" w:rsidRDefault="00BE6E82" w:rsidP="000E1A9E">
    <w:pPr>
      <w:pStyle w:val="Intestazione"/>
      <w:tabs>
        <w:tab w:val="clear" w:pos="4819"/>
        <w:tab w:val="clear" w:pos="9638"/>
        <w:tab w:val="left" w:pos="714"/>
        <w:tab w:val="left" w:pos="61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0B"/>
    <w:multiLevelType w:val="hybridMultilevel"/>
    <w:tmpl w:val="755CA3BE"/>
    <w:lvl w:ilvl="0" w:tplc="346A14C2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917"/>
    <w:multiLevelType w:val="hybridMultilevel"/>
    <w:tmpl w:val="30C0A270"/>
    <w:lvl w:ilvl="0" w:tplc="72BC0D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532"/>
    <w:multiLevelType w:val="hybridMultilevel"/>
    <w:tmpl w:val="001A5DE8"/>
    <w:lvl w:ilvl="0" w:tplc="8FD20B8A">
      <w:numFmt w:val="bullet"/>
      <w:lvlText w:val="-"/>
      <w:lvlJc w:val="left"/>
      <w:pPr>
        <w:ind w:left="720" w:hanging="360"/>
      </w:pPr>
      <w:rPr>
        <w:rFonts w:ascii="AkzidenzGrotesk" w:eastAsiaTheme="minorHAnsi" w:hAnsi="AkzidenzGrotesk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48405">
    <w:abstractNumId w:val="2"/>
  </w:num>
  <w:num w:numId="2" w16cid:durableId="64894556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1479743">
    <w:abstractNumId w:val="1"/>
  </w:num>
  <w:num w:numId="4" w16cid:durableId="203714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LockTheme/>
  <w:defaultTabStop w:val="708"/>
  <w:hyphenationZone w:val="283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3F"/>
    <w:rsid w:val="00003600"/>
    <w:rsid w:val="00006D1F"/>
    <w:rsid w:val="00012445"/>
    <w:rsid w:val="000334A7"/>
    <w:rsid w:val="0004589E"/>
    <w:rsid w:val="000463BE"/>
    <w:rsid w:val="00050E30"/>
    <w:rsid w:val="0006539D"/>
    <w:rsid w:val="0007587B"/>
    <w:rsid w:val="000778F1"/>
    <w:rsid w:val="000814CE"/>
    <w:rsid w:val="00082E66"/>
    <w:rsid w:val="00093F8D"/>
    <w:rsid w:val="000A1CE1"/>
    <w:rsid w:val="000A2A31"/>
    <w:rsid w:val="000A6BED"/>
    <w:rsid w:val="000B2D30"/>
    <w:rsid w:val="000B4057"/>
    <w:rsid w:val="000D1CC9"/>
    <w:rsid w:val="000E1A9E"/>
    <w:rsid w:val="0010085F"/>
    <w:rsid w:val="00107B12"/>
    <w:rsid w:val="0011114A"/>
    <w:rsid w:val="00120BEB"/>
    <w:rsid w:val="00130952"/>
    <w:rsid w:val="001374D0"/>
    <w:rsid w:val="0014178C"/>
    <w:rsid w:val="0014749B"/>
    <w:rsid w:val="00150454"/>
    <w:rsid w:val="0016406C"/>
    <w:rsid w:val="00191540"/>
    <w:rsid w:val="0019441F"/>
    <w:rsid w:val="00195808"/>
    <w:rsid w:val="001A02A5"/>
    <w:rsid w:val="001C1EC7"/>
    <w:rsid w:val="001D5CCA"/>
    <w:rsid w:val="001D786C"/>
    <w:rsid w:val="001E204E"/>
    <w:rsid w:val="001E7CC3"/>
    <w:rsid w:val="001F2A72"/>
    <w:rsid w:val="0020470B"/>
    <w:rsid w:val="00227C95"/>
    <w:rsid w:val="0023766A"/>
    <w:rsid w:val="00263F53"/>
    <w:rsid w:val="00266FD1"/>
    <w:rsid w:val="00273790"/>
    <w:rsid w:val="00286F55"/>
    <w:rsid w:val="00292C1B"/>
    <w:rsid w:val="002979DE"/>
    <w:rsid w:val="002A396E"/>
    <w:rsid w:val="002A7027"/>
    <w:rsid w:val="002C30F0"/>
    <w:rsid w:val="002D77D7"/>
    <w:rsid w:val="002E485F"/>
    <w:rsid w:val="002F10AD"/>
    <w:rsid w:val="002F3DE2"/>
    <w:rsid w:val="00301685"/>
    <w:rsid w:val="0030613D"/>
    <w:rsid w:val="003150FD"/>
    <w:rsid w:val="003168A3"/>
    <w:rsid w:val="0032692D"/>
    <w:rsid w:val="0033081C"/>
    <w:rsid w:val="00337C6A"/>
    <w:rsid w:val="00340E8C"/>
    <w:rsid w:val="0035082F"/>
    <w:rsid w:val="003550A1"/>
    <w:rsid w:val="00372BA7"/>
    <w:rsid w:val="00384CA4"/>
    <w:rsid w:val="0038759F"/>
    <w:rsid w:val="003A297B"/>
    <w:rsid w:val="003A2E26"/>
    <w:rsid w:val="003A42A6"/>
    <w:rsid w:val="003B5CE3"/>
    <w:rsid w:val="003B6817"/>
    <w:rsid w:val="003C29DF"/>
    <w:rsid w:val="003C7A6B"/>
    <w:rsid w:val="00401796"/>
    <w:rsid w:val="00402772"/>
    <w:rsid w:val="00416A48"/>
    <w:rsid w:val="0043513A"/>
    <w:rsid w:val="00435F55"/>
    <w:rsid w:val="00436A39"/>
    <w:rsid w:val="00445E35"/>
    <w:rsid w:val="00447F92"/>
    <w:rsid w:val="004535DC"/>
    <w:rsid w:val="00453DA4"/>
    <w:rsid w:val="004554F9"/>
    <w:rsid w:val="00477C7A"/>
    <w:rsid w:val="0048059A"/>
    <w:rsid w:val="00485A72"/>
    <w:rsid w:val="00490B4C"/>
    <w:rsid w:val="004A5E47"/>
    <w:rsid w:val="004E10B2"/>
    <w:rsid w:val="004F5824"/>
    <w:rsid w:val="0051455B"/>
    <w:rsid w:val="00522B4C"/>
    <w:rsid w:val="00525359"/>
    <w:rsid w:val="00533518"/>
    <w:rsid w:val="005400E0"/>
    <w:rsid w:val="00544E8B"/>
    <w:rsid w:val="00546728"/>
    <w:rsid w:val="00546942"/>
    <w:rsid w:val="00554A76"/>
    <w:rsid w:val="00556DF0"/>
    <w:rsid w:val="00570C64"/>
    <w:rsid w:val="005771FC"/>
    <w:rsid w:val="005801D4"/>
    <w:rsid w:val="00580A14"/>
    <w:rsid w:val="005978E2"/>
    <w:rsid w:val="005A4652"/>
    <w:rsid w:val="005C5D2B"/>
    <w:rsid w:val="005C7EC3"/>
    <w:rsid w:val="005D0F61"/>
    <w:rsid w:val="005D431A"/>
    <w:rsid w:val="005D5390"/>
    <w:rsid w:val="005D5BB1"/>
    <w:rsid w:val="005E271F"/>
    <w:rsid w:val="005F1237"/>
    <w:rsid w:val="005F1BF1"/>
    <w:rsid w:val="0061597E"/>
    <w:rsid w:val="00623C43"/>
    <w:rsid w:val="00644C46"/>
    <w:rsid w:val="00675714"/>
    <w:rsid w:val="00686424"/>
    <w:rsid w:val="00696D86"/>
    <w:rsid w:val="006A61CF"/>
    <w:rsid w:val="006B52CD"/>
    <w:rsid w:val="006C66C8"/>
    <w:rsid w:val="006D2622"/>
    <w:rsid w:val="006E3DAB"/>
    <w:rsid w:val="007004BA"/>
    <w:rsid w:val="00710B8D"/>
    <w:rsid w:val="007115F4"/>
    <w:rsid w:val="007244D2"/>
    <w:rsid w:val="00733315"/>
    <w:rsid w:val="00765A70"/>
    <w:rsid w:val="00766BF7"/>
    <w:rsid w:val="00780486"/>
    <w:rsid w:val="00781DDF"/>
    <w:rsid w:val="00787C03"/>
    <w:rsid w:val="00787D75"/>
    <w:rsid w:val="00790A45"/>
    <w:rsid w:val="00797B44"/>
    <w:rsid w:val="007A4057"/>
    <w:rsid w:val="007A770F"/>
    <w:rsid w:val="007A7889"/>
    <w:rsid w:val="007A7D4C"/>
    <w:rsid w:val="007B7048"/>
    <w:rsid w:val="007C6B1F"/>
    <w:rsid w:val="007E07FA"/>
    <w:rsid w:val="008176FA"/>
    <w:rsid w:val="00856CB5"/>
    <w:rsid w:val="00863677"/>
    <w:rsid w:val="008758DF"/>
    <w:rsid w:val="00880108"/>
    <w:rsid w:val="0088306E"/>
    <w:rsid w:val="008B0FE7"/>
    <w:rsid w:val="008B75A4"/>
    <w:rsid w:val="008C53BA"/>
    <w:rsid w:val="008C7720"/>
    <w:rsid w:val="008E507F"/>
    <w:rsid w:val="008F1811"/>
    <w:rsid w:val="008F25BF"/>
    <w:rsid w:val="008F4748"/>
    <w:rsid w:val="008F7C22"/>
    <w:rsid w:val="00912C72"/>
    <w:rsid w:val="009147D5"/>
    <w:rsid w:val="0091770F"/>
    <w:rsid w:val="009268E5"/>
    <w:rsid w:val="00945046"/>
    <w:rsid w:val="009500AD"/>
    <w:rsid w:val="00952EA8"/>
    <w:rsid w:val="00953474"/>
    <w:rsid w:val="00961EF6"/>
    <w:rsid w:val="0096346E"/>
    <w:rsid w:val="00975FB3"/>
    <w:rsid w:val="00977F40"/>
    <w:rsid w:val="0098453F"/>
    <w:rsid w:val="00987670"/>
    <w:rsid w:val="0099019E"/>
    <w:rsid w:val="00991233"/>
    <w:rsid w:val="009A12B8"/>
    <w:rsid w:val="009C44F2"/>
    <w:rsid w:val="009C6F33"/>
    <w:rsid w:val="009D0166"/>
    <w:rsid w:val="009D5777"/>
    <w:rsid w:val="009D6ED3"/>
    <w:rsid w:val="009F50F1"/>
    <w:rsid w:val="00A032B1"/>
    <w:rsid w:val="00A100F2"/>
    <w:rsid w:val="00A10E52"/>
    <w:rsid w:val="00A1151B"/>
    <w:rsid w:val="00A53B9A"/>
    <w:rsid w:val="00A62C87"/>
    <w:rsid w:val="00A65825"/>
    <w:rsid w:val="00A84CBF"/>
    <w:rsid w:val="00A90EB5"/>
    <w:rsid w:val="00A940A2"/>
    <w:rsid w:val="00A95FDE"/>
    <w:rsid w:val="00AA3FF5"/>
    <w:rsid w:val="00AC0496"/>
    <w:rsid w:val="00AC1317"/>
    <w:rsid w:val="00AE5BCC"/>
    <w:rsid w:val="00AF329F"/>
    <w:rsid w:val="00AF4F0A"/>
    <w:rsid w:val="00AF7619"/>
    <w:rsid w:val="00B5063A"/>
    <w:rsid w:val="00B60CE6"/>
    <w:rsid w:val="00B7260C"/>
    <w:rsid w:val="00B81F0E"/>
    <w:rsid w:val="00B90A8A"/>
    <w:rsid w:val="00BA1A8E"/>
    <w:rsid w:val="00BA1D56"/>
    <w:rsid w:val="00BC737E"/>
    <w:rsid w:val="00BD1D10"/>
    <w:rsid w:val="00BD6DBE"/>
    <w:rsid w:val="00BE1098"/>
    <w:rsid w:val="00BE36DD"/>
    <w:rsid w:val="00BE6E82"/>
    <w:rsid w:val="00BF458B"/>
    <w:rsid w:val="00BF53F0"/>
    <w:rsid w:val="00C0719C"/>
    <w:rsid w:val="00C136A9"/>
    <w:rsid w:val="00C13CE4"/>
    <w:rsid w:val="00C2250F"/>
    <w:rsid w:val="00C26A9D"/>
    <w:rsid w:val="00C3461F"/>
    <w:rsid w:val="00C4542E"/>
    <w:rsid w:val="00C470D5"/>
    <w:rsid w:val="00C47AA6"/>
    <w:rsid w:val="00C76F1C"/>
    <w:rsid w:val="00C8443D"/>
    <w:rsid w:val="00C85794"/>
    <w:rsid w:val="00C9302F"/>
    <w:rsid w:val="00CA32F8"/>
    <w:rsid w:val="00CA7FB8"/>
    <w:rsid w:val="00CB53D5"/>
    <w:rsid w:val="00CB7726"/>
    <w:rsid w:val="00CC37A5"/>
    <w:rsid w:val="00CD568B"/>
    <w:rsid w:val="00CF0815"/>
    <w:rsid w:val="00CF0BEB"/>
    <w:rsid w:val="00CF2F43"/>
    <w:rsid w:val="00CF47A0"/>
    <w:rsid w:val="00D00B87"/>
    <w:rsid w:val="00D01AAC"/>
    <w:rsid w:val="00D056B0"/>
    <w:rsid w:val="00D12C3A"/>
    <w:rsid w:val="00D16DF3"/>
    <w:rsid w:val="00D328C1"/>
    <w:rsid w:val="00D357DA"/>
    <w:rsid w:val="00D3625B"/>
    <w:rsid w:val="00D8523A"/>
    <w:rsid w:val="00D931A8"/>
    <w:rsid w:val="00DA5244"/>
    <w:rsid w:val="00DB494F"/>
    <w:rsid w:val="00DC5865"/>
    <w:rsid w:val="00DE0957"/>
    <w:rsid w:val="00DE5A20"/>
    <w:rsid w:val="00DF1CC8"/>
    <w:rsid w:val="00DF6BF1"/>
    <w:rsid w:val="00E0578C"/>
    <w:rsid w:val="00E26404"/>
    <w:rsid w:val="00E41614"/>
    <w:rsid w:val="00E43068"/>
    <w:rsid w:val="00E5023A"/>
    <w:rsid w:val="00E94E01"/>
    <w:rsid w:val="00E95F35"/>
    <w:rsid w:val="00EA0219"/>
    <w:rsid w:val="00EA2F77"/>
    <w:rsid w:val="00EC20A5"/>
    <w:rsid w:val="00ED0999"/>
    <w:rsid w:val="00ED500A"/>
    <w:rsid w:val="00ED765A"/>
    <w:rsid w:val="00EE01DD"/>
    <w:rsid w:val="00EF05B0"/>
    <w:rsid w:val="00EF781B"/>
    <w:rsid w:val="00F03310"/>
    <w:rsid w:val="00F06D1F"/>
    <w:rsid w:val="00F15582"/>
    <w:rsid w:val="00F16665"/>
    <w:rsid w:val="00F228CE"/>
    <w:rsid w:val="00F4098D"/>
    <w:rsid w:val="00F43256"/>
    <w:rsid w:val="00F45476"/>
    <w:rsid w:val="00F65C2F"/>
    <w:rsid w:val="00F660F5"/>
    <w:rsid w:val="00F85DAA"/>
    <w:rsid w:val="00F8646A"/>
    <w:rsid w:val="00FA203E"/>
    <w:rsid w:val="00FB5055"/>
    <w:rsid w:val="00FC1114"/>
    <w:rsid w:val="00FD3CFC"/>
    <w:rsid w:val="00FD4745"/>
    <w:rsid w:val="00FF1B81"/>
    <w:rsid w:val="00FF3851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D1835"/>
  <w15:chartTrackingRefBased/>
  <w15:docId w15:val="{3FBFDB6E-906B-4182-A469-1EA3378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F4F0A"/>
    <w:pPr>
      <w:spacing w:after="200" w:line="240" w:lineRule="auto"/>
    </w:pPr>
    <w:rPr>
      <w:rFonts w:ascii="AkzidenzGrotesk" w:hAnsi="AkzidenzGrotesk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74D0"/>
  </w:style>
  <w:style w:type="paragraph" w:styleId="Pidipagina">
    <w:name w:val="footer"/>
    <w:basedOn w:val="Normale"/>
    <w:link w:val="Pidipagina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4D0"/>
  </w:style>
  <w:style w:type="character" w:styleId="Collegamentoipertestuale">
    <w:name w:val="Hyperlink"/>
    <w:basedOn w:val="Carpredefinitoparagrafo"/>
    <w:uiPriority w:val="99"/>
    <w:unhideWhenUsed/>
    <w:rsid w:val="001374D0"/>
    <w:rPr>
      <w:color w:val="5F5F5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74D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C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CFC"/>
    <w:rPr>
      <w:rFonts w:ascii="Segoe UI" w:hAnsi="Segoe UI" w:cs="Segoe UI"/>
      <w:sz w:val="18"/>
      <w:szCs w:val="18"/>
    </w:rPr>
  </w:style>
  <w:style w:type="paragraph" w:customStyle="1" w:styleId="MMHolding">
    <w:name w:val="MM Holding"/>
    <w:basedOn w:val="Normale"/>
    <w:link w:val="MMHoldingCarattere"/>
    <w:rsid w:val="005C7EC3"/>
  </w:style>
  <w:style w:type="character" w:customStyle="1" w:styleId="MMHoldingCarattere">
    <w:name w:val="MM Holding Carattere"/>
    <w:basedOn w:val="Carpredefinitoparagrafo"/>
    <w:link w:val="MMHolding"/>
    <w:rsid w:val="005C7EC3"/>
    <w:rPr>
      <w:rFonts w:ascii="AkzidenzGrotesk" w:hAnsi="AkzidenzGrotesk"/>
      <w:sz w:val="20"/>
    </w:rPr>
  </w:style>
  <w:style w:type="paragraph" w:customStyle="1" w:styleId="MMHoldingFooterGrassetto">
    <w:name w:val="MM Holding Footer Grassetto"/>
    <w:basedOn w:val="Pidipagina"/>
    <w:link w:val="MMHoldingFooterGrassetto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b/>
      <w:sz w:val="16"/>
      <w:szCs w:val="13"/>
      <w:lang w:val="it-IT"/>
    </w:rPr>
  </w:style>
  <w:style w:type="paragraph" w:customStyle="1" w:styleId="MMHoldingFooter">
    <w:name w:val="MM Holding Footer"/>
    <w:basedOn w:val="Pidipagina"/>
    <w:link w:val="MMHoldingFooter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sz w:val="16"/>
      <w:szCs w:val="13"/>
      <w:lang w:val="it-IT"/>
      <w14:cntxtAlts/>
    </w:rPr>
  </w:style>
  <w:style w:type="character" w:customStyle="1" w:styleId="MMHoldingFooterGrassettoCarattere">
    <w:name w:val="MM Holding Footer Grassetto Carattere"/>
    <w:basedOn w:val="PidipaginaCarattere"/>
    <w:link w:val="MMHoldingFooterGrassetto"/>
    <w:rsid w:val="00D8523A"/>
    <w:rPr>
      <w:rFonts w:ascii="AkzidenzGrotesk" w:hAnsi="AkzidenzGrotesk"/>
      <w:b/>
      <w:sz w:val="16"/>
      <w:szCs w:val="13"/>
      <w:lang w:val="it-IT"/>
    </w:rPr>
  </w:style>
  <w:style w:type="paragraph" w:customStyle="1" w:styleId="MMHoldingTesto">
    <w:name w:val="MM Holding Testo"/>
    <w:basedOn w:val="Normale"/>
    <w:link w:val="MMHoldingTestoCarattere"/>
    <w:rsid w:val="00D8523A"/>
    <w:rPr>
      <w:rFonts w:cs="Arial"/>
      <w:color w:val="000000"/>
      <w:szCs w:val="20"/>
    </w:rPr>
  </w:style>
  <w:style w:type="character" w:customStyle="1" w:styleId="MMHoldingFooterCarattere">
    <w:name w:val="MM Holding Footer Carattere"/>
    <w:basedOn w:val="PidipaginaCarattere"/>
    <w:link w:val="MMHoldingFooter"/>
    <w:rsid w:val="00D8523A"/>
    <w:rPr>
      <w:rFonts w:ascii="AkzidenzGrotesk" w:hAnsi="AkzidenzGrotesk"/>
      <w:sz w:val="16"/>
      <w:szCs w:val="13"/>
      <w:lang w:val="it-IT"/>
      <w14:cntxtAlts/>
    </w:rPr>
  </w:style>
  <w:style w:type="paragraph" w:customStyle="1" w:styleId="MMHoldingTestoGrassetto">
    <w:name w:val="MM Holding Testo Grassetto"/>
    <w:basedOn w:val="MMHolding"/>
    <w:link w:val="MMHoldingTestoGrassettoCarattere"/>
    <w:rsid w:val="00D8523A"/>
    <w:rPr>
      <w:b/>
      <w:szCs w:val="20"/>
    </w:rPr>
  </w:style>
  <w:style w:type="character" w:customStyle="1" w:styleId="MMHoldingTestoCarattere">
    <w:name w:val="MM Holding Testo Carattere"/>
    <w:basedOn w:val="Carpredefinitoparagrafo"/>
    <w:link w:val="MMHoldingTesto"/>
    <w:rsid w:val="00D8523A"/>
    <w:rPr>
      <w:rFonts w:ascii="AkzidenzGrotesk" w:hAnsi="AkzidenzGrotesk" w:cs="Arial"/>
      <w:color w:val="000000"/>
      <w:sz w:val="20"/>
      <w:szCs w:val="20"/>
    </w:rPr>
  </w:style>
  <w:style w:type="character" w:customStyle="1" w:styleId="MMHoldingTestoGrassettoCarattere">
    <w:name w:val="MM Holding Testo Grassetto Carattere"/>
    <w:basedOn w:val="MMHoldingCarattere"/>
    <w:link w:val="MMHoldingTestoGrassetto"/>
    <w:rsid w:val="00D8523A"/>
    <w:rPr>
      <w:rFonts w:ascii="AkzidenzGrotesk" w:hAnsi="AkzidenzGrotesk"/>
      <w:b/>
      <w:sz w:val="20"/>
      <w:szCs w:val="20"/>
    </w:rPr>
  </w:style>
  <w:style w:type="paragraph" w:customStyle="1" w:styleId="Testo">
    <w:name w:val="Testo"/>
    <w:basedOn w:val="Normale"/>
    <w:link w:val="TestoCarattere"/>
    <w:qFormat/>
    <w:rsid w:val="00A032B1"/>
    <w:pPr>
      <w:spacing w:after="0"/>
    </w:pPr>
  </w:style>
  <w:style w:type="character" w:customStyle="1" w:styleId="TestoCarattere">
    <w:name w:val="Testo Carattere"/>
    <w:basedOn w:val="Carpredefinitoparagrafo"/>
    <w:link w:val="Testo"/>
    <w:rsid w:val="00A032B1"/>
    <w:rPr>
      <w:rFonts w:ascii="AkzidenzGrotesk" w:hAnsi="AkzidenzGrotesk"/>
      <w:sz w:val="20"/>
    </w:rPr>
  </w:style>
  <w:style w:type="paragraph" w:customStyle="1" w:styleId="TitoloGrassetto">
    <w:name w:val="Titolo Grassetto"/>
    <w:basedOn w:val="Testo"/>
    <w:link w:val="TitoloGrassettoCarattere"/>
    <w:qFormat/>
    <w:rsid w:val="00C136A9"/>
    <w:rPr>
      <w:b/>
      <w:szCs w:val="20"/>
    </w:rPr>
  </w:style>
  <w:style w:type="character" w:customStyle="1" w:styleId="TitoloGrassettoCarattere">
    <w:name w:val="Titolo Grassetto Carattere"/>
    <w:basedOn w:val="TestoCarattere"/>
    <w:link w:val="TitoloGrassetto"/>
    <w:rsid w:val="00C136A9"/>
    <w:rPr>
      <w:rFonts w:ascii="AkzidenzGrotesk" w:hAnsi="AkzidenzGrotesk"/>
      <w:b/>
      <w:sz w:val="20"/>
      <w:szCs w:val="20"/>
    </w:rPr>
  </w:style>
  <w:style w:type="paragraph" w:customStyle="1" w:styleId="Luogodata">
    <w:name w:val="Luogo data"/>
    <w:basedOn w:val="Normale"/>
    <w:link w:val="LuogodataCarattere"/>
    <w:qFormat/>
    <w:rsid w:val="0014178C"/>
    <w:pPr>
      <w:spacing w:after="720"/>
    </w:pPr>
    <w:rPr>
      <w:rFonts w:cs="Arial"/>
      <w:color w:val="000000"/>
      <w:szCs w:val="20"/>
    </w:rPr>
  </w:style>
  <w:style w:type="paragraph" w:customStyle="1" w:styleId="Indirizzo">
    <w:name w:val="Indirizzo"/>
    <w:basedOn w:val="Normale"/>
    <w:next w:val="Normale"/>
    <w:link w:val="IndirizzoCarattere"/>
    <w:qFormat/>
    <w:rsid w:val="00A032B1"/>
    <w:pPr>
      <w:spacing w:before="1134" w:after="0"/>
      <w:contextualSpacing/>
    </w:pPr>
    <w:rPr>
      <w:szCs w:val="20"/>
    </w:rPr>
  </w:style>
  <w:style w:type="character" w:customStyle="1" w:styleId="LuogodataCarattere">
    <w:name w:val="Luogo data Carattere"/>
    <w:basedOn w:val="Carpredefinitoparagrafo"/>
    <w:link w:val="Luogodata"/>
    <w:rsid w:val="0014178C"/>
    <w:rPr>
      <w:rFonts w:ascii="AkzidenzGrotesk" w:hAnsi="AkzidenzGrotesk" w:cs="Arial"/>
      <w:color w:val="000000"/>
      <w:sz w:val="20"/>
      <w:szCs w:val="20"/>
    </w:rPr>
  </w:style>
  <w:style w:type="character" w:customStyle="1" w:styleId="IndirizzoCarattere">
    <w:name w:val="Indirizzo Carattere"/>
    <w:basedOn w:val="Carpredefinitoparagrafo"/>
    <w:link w:val="Indirizzo"/>
    <w:rsid w:val="00A032B1"/>
    <w:rPr>
      <w:rFonts w:ascii="AkzidenzGrotesk" w:hAnsi="AkzidenzGrotesk"/>
      <w:sz w:val="20"/>
      <w:szCs w:val="20"/>
    </w:rPr>
  </w:style>
  <w:style w:type="paragraph" w:customStyle="1" w:styleId="FirmaSA">
    <w:name w:val="Firma SA"/>
    <w:basedOn w:val="TitoloGrassetto"/>
    <w:link w:val="FirmaSACarattere"/>
    <w:qFormat/>
    <w:rsid w:val="00C136A9"/>
    <w:pPr>
      <w:spacing w:before="480" w:after="720"/>
    </w:pPr>
  </w:style>
  <w:style w:type="paragraph" w:customStyle="1" w:styleId="Footergrassetto">
    <w:name w:val="Footer grassetto"/>
    <w:basedOn w:val="MMHoldingFooter"/>
    <w:link w:val="FootergrassettoCarattere"/>
    <w:rsid w:val="00C136A9"/>
  </w:style>
  <w:style w:type="character" w:customStyle="1" w:styleId="FirmaSACarattere">
    <w:name w:val="Firma SA Carattere"/>
    <w:basedOn w:val="TitoloGrassettoCarattere"/>
    <w:link w:val="FirmaSA"/>
    <w:rsid w:val="00C136A9"/>
    <w:rPr>
      <w:rFonts w:ascii="AkzidenzGrotesk" w:hAnsi="AkzidenzGrotesk"/>
      <w:b/>
      <w:sz w:val="20"/>
      <w:szCs w:val="20"/>
    </w:rPr>
  </w:style>
  <w:style w:type="paragraph" w:customStyle="1" w:styleId="Footernormale">
    <w:name w:val="Footer normale"/>
    <w:basedOn w:val="MMHoldingFooter"/>
    <w:link w:val="FooternormaleCarattere"/>
    <w:rsid w:val="00C136A9"/>
  </w:style>
  <w:style w:type="character" w:customStyle="1" w:styleId="FootergrassettoCarattere">
    <w:name w:val="Footer grassetto Carattere"/>
    <w:basedOn w:val="MMHoldingFooterCarattere"/>
    <w:link w:val="Footergrassetto"/>
    <w:rsid w:val="00C136A9"/>
    <w:rPr>
      <w:rFonts w:ascii="AkzidenzGrotesk" w:hAnsi="AkzidenzGrotesk"/>
      <w:sz w:val="16"/>
      <w:szCs w:val="13"/>
      <w:lang w:val="it-IT"/>
      <w14:cntxtAlts/>
    </w:rPr>
  </w:style>
  <w:style w:type="character" w:customStyle="1" w:styleId="FooternormaleCarattere">
    <w:name w:val="Footer normale Carattere"/>
    <w:basedOn w:val="MMHoldingFooterCarattere"/>
    <w:link w:val="Footernormale"/>
    <w:rsid w:val="00C136A9"/>
    <w:rPr>
      <w:rFonts w:ascii="AkzidenzGrotesk" w:hAnsi="AkzidenzGrotesk"/>
      <w:sz w:val="16"/>
      <w:szCs w:val="13"/>
      <w:lang w:val="it-IT"/>
      <w14:cntxtAlts/>
    </w:rPr>
  </w:style>
  <w:style w:type="paragraph" w:styleId="Nessunaspaziatura">
    <w:name w:val="No Spacing"/>
    <w:uiPriority w:val="1"/>
    <w:qFormat/>
    <w:rsid w:val="00C47AA6"/>
    <w:pPr>
      <w:spacing w:after="0" w:line="240" w:lineRule="auto"/>
    </w:pPr>
    <w:rPr>
      <w:rFonts w:ascii="AkzidenzGrotesk" w:hAnsi="AkzidenzGrotesk"/>
      <w:sz w:val="20"/>
    </w:rPr>
  </w:style>
  <w:style w:type="character" w:styleId="Numeroriga">
    <w:name w:val="line number"/>
    <w:basedOn w:val="Carpredefinitoparagrafo"/>
    <w:uiPriority w:val="99"/>
    <w:semiHidden/>
    <w:unhideWhenUsed/>
    <w:rsid w:val="002A396E"/>
  </w:style>
  <w:style w:type="paragraph" w:styleId="NormaleWeb">
    <w:name w:val="Normal (Web)"/>
    <w:basedOn w:val="Normale"/>
    <w:uiPriority w:val="99"/>
    <w:unhideWhenUsed/>
    <w:rsid w:val="00F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table" w:customStyle="1" w:styleId="Grigliatabella1">
    <w:name w:val="Griglia tabella1"/>
    <w:basedOn w:val="Tabellanormale"/>
    <w:next w:val="Grigliatabella"/>
    <w:uiPriority w:val="39"/>
    <w:rsid w:val="00B9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mfs\MMData\MM%20Holding\Bacheca\Modelli\MM%20Agricole\%5bIT%5d%20MM%20Macchine%20Agricole.dotx" TargetMode="Externa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AkzidenzGrotesk"/>
        <a:ea typeface=""/>
        <a:cs typeface=""/>
      </a:majorFont>
      <a:minorFont>
        <a:latin typeface="Akzidenz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6617-625C-4982-BBE9-660F0D1A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[IT] MM Macchine Agricole.dotx</Template>
  <TotalTime>225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Moor</dc:creator>
  <cp:keywords/>
  <dc:description/>
  <cp:lastModifiedBy>Melissa Laghi</cp:lastModifiedBy>
  <cp:revision>71</cp:revision>
  <cp:lastPrinted>2022-02-01T14:40:00Z</cp:lastPrinted>
  <dcterms:created xsi:type="dcterms:W3CDTF">2022-03-07T10:23:00Z</dcterms:created>
  <dcterms:modified xsi:type="dcterms:W3CDTF">2022-09-06T14:36:00Z</dcterms:modified>
</cp:coreProperties>
</file>